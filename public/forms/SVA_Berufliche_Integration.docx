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0CED30" w14:textId="77777777" w:rsidR="000315C8" w:rsidRPr="005F0281" w:rsidRDefault="000315C8" w:rsidP="00402470">
      <w:pPr>
        <w:pStyle w:val="01formularkopf"/>
        <w:ind w:right="851"/>
        <w:rPr>
          <w:rFonts w:ascii="Arial" w:hAnsi="Arial" w:cs="Arial"/>
          <w:b/>
          <w:sz w:val="24"/>
        </w:rPr>
      </w:pPr>
      <w:r w:rsidRPr="005F0281">
        <w:rPr>
          <w:rFonts w:ascii="Arial" w:hAnsi="Arial" w:cs="Arial"/>
          <w:b/>
          <w:sz w:val="24"/>
        </w:rPr>
        <w:t>Arztbericht</w:t>
      </w:r>
      <w:r w:rsidR="00C65294">
        <w:rPr>
          <w:rFonts w:ascii="Arial" w:hAnsi="Arial" w:cs="Arial"/>
          <w:b/>
          <w:sz w:val="24"/>
        </w:rPr>
        <w:t>: Berufliche Integration/Rente</w:t>
      </w:r>
    </w:p>
    <w:p w14:paraId="7FF45580" w14:textId="77777777" w:rsidR="003B6B2E" w:rsidRDefault="003B6B2E" w:rsidP="00402470">
      <w:pPr>
        <w:pStyle w:val="03textnormal"/>
        <w:ind w:right="851"/>
        <w:rPr>
          <w:rFonts w:ascii="Arial" w:hAnsi="Arial" w:cs="Arial"/>
        </w:rPr>
      </w:pPr>
    </w:p>
    <w:p w14:paraId="5B81147F" w14:textId="77777777" w:rsidR="003B6B2E" w:rsidRPr="00410738" w:rsidRDefault="003B6B2E" w:rsidP="00402470">
      <w:pPr>
        <w:pStyle w:val="03textnormal"/>
        <w:ind w:right="851"/>
        <w:rPr>
          <w:rFonts w:ascii="Arial" w:hAnsi="Arial" w:cs="Arial"/>
        </w:rPr>
      </w:pPr>
    </w:p>
    <w:p w14:paraId="01FC35DD" w14:textId="77777777" w:rsidR="000315C8" w:rsidRPr="005F0281" w:rsidRDefault="000315C8" w:rsidP="00402470">
      <w:pPr>
        <w:pStyle w:val="02untertitel"/>
        <w:ind w:right="851"/>
        <w:rPr>
          <w:rFonts w:ascii="Arial" w:hAnsi="Arial" w:cs="Arial"/>
          <w:szCs w:val="22"/>
        </w:rPr>
      </w:pPr>
      <w:r w:rsidRPr="005F0281">
        <w:rPr>
          <w:rFonts w:ascii="Arial" w:hAnsi="Arial" w:cs="Arial"/>
          <w:szCs w:val="22"/>
        </w:rPr>
        <w:t>Personalien</w:t>
      </w:r>
    </w:p>
    <w:p w14:paraId="43AB1E13" w14:textId="77777777" w:rsidR="000315C8" w:rsidRPr="005F0281" w:rsidRDefault="000315C8" w:rsidP="00402470">
      <w:pPr>
        <w:pStyle w:val="lauftextChar"/>
        <w:ind w:right="851"/>
        <w:rPr>
          <w:rFonts w:cs="Arial"/>
          <w:b/>
          <w:sz w:val="20"/>
          <w:szCs w:val="20"/>
        </w:rPr>
      </w:pPr>
      <w:r w:rsidRPr="005F0281">
        <w:rPr>
          <w:rFonts w:cs="Arial"/>
          <w:sz w:val="20"/>
          <w:szCs w:val="20"/>
        </w:rPr>
        <w:t xml:space="preserve">Name </w:t>
      </w:r>
      <w:r w:rsidRPr="005F0281">
        <w:rPr>
          <w:rFonts w:cs="Arial"/>
          <w:sz w:val="20"/>
          <w:szCs w:val="20"/>
        </w:rPr>
        <w:tab/>
      </w:r>
      <w:r w:rsidRPr="005F0281">
        <w:rPr>
          <w:rFonts w:cs="Arial"/>
          <w:sz w:val="20"/>
          <w:szCs w:val="20"/>
        </w:rPr>
        <w:tab/>
      </w:r>
      <w:r w:rsidRPr="005F0281">
        <w:rPr>
          <w:rFonts w:cs="Arial"/>
          <w:sz w:val="20"/>
          <w:szCs w:val="20"/>
        </w:rPr>
        <w:tab/>
        <w:t xml:space="preserve">Vorname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0315C8" w:rsidRPr="00410738" w14:paraId="5F5BB852" w14:textId="77777777" w:rsidTr="000315C8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6ADA0FD" w14:textId="77777777" w:rsidR="000315C8" w:rsidRPr="00410738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410738">
              <w:rPr>
                <w:rFonts w:cs="Arial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410738">
              <w:rPr>
                <w:rFonts w:cs="Arial"/>
              </w:rPr>
              <w:instrText xml:space="preserve"> FORMTEXT </w:instrText>
            </w:r>
            <w:r w:rsidRPr="00410738">
              <w:rPr>
                <w:rFonts w:cs="Arial"/>
              </w:rPr>
            </w:r>
            <w:r w:rsidRPr="00410738">
              <w:rPr>
                <w:rFonts w:cs="Arial"/>
              </w:rPr>
              <w:fldChar w:fldCharType="separate"/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</w:rPr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E05CB7A" w14:textId="77777777" w:rsidR="000315C8" w:rsidRPr="00410738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410738">
              <w:rPr>
                <w:rFonts w:cs="Arial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410738">
              <w:rPr>
                <w:rFonts w:cs="Arial"/>
              </w:rPr>
              <w:instrText xml:space="preserve"> FORMTEXT </w:instrText>
            </w:r>
            <w:r w:rsidRPr="00410738">
              <w:rPr>
                <w:rFonts w:cs="Arial"/>
              </w:rPr>
            </w:r>
            <w:r w:rsidRPr="00410738">
              <w:rPr>
                <w:rFonts w:cs="Arial"/>
              </w:rPr>
              <w:fldChar w:fldCharType="separate"/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</w:rPr>
              <w:fldChar w:fldCharType="end"/>
            </w:r>
          </w:p>
        </w:tc>
      </w:tr>
    </w:tbl>
    <w:p w14:paraId="5CBB1A0C" w14:textId="77777777" w:rsidR="000315C8" w:rsidRPr="00410738" w:rsidRDefault="000315C8" w:rsidP="00402470">
      <w:pPr>
        <w:pStyle w:val="abstandnachtabelle"/>
        <w:ind w:right="851"/>
        <w:rPr>
          <w:rFonts w:cs="Arial"/>
        </w:rPr>
      </w:pPr>
    </w:p>
    <w:p w14:paraId="10E32CA8" w14:textId="77777777" w:rsidR="000315C8" w:rsidRPr="005F0281" w:rsidRDefault="00917B92" w:rsidP="00402470">
      <w:pPr>
        <w:pStyle w:val="lauftextChar"/>
        <w:ind w:right="851"/>
        <w:rPr>
          <w:rFonts w:cs="Arial"/>
          <w:b/>
          <w:sz w:val="20"/>
          <w:szCs w:val="20"/>
        </w:rPr>
      </w:pPr>
      <w:r>
        <w:rPr>
          <w:rFonts w:cs="Arial"/>
          <w:sz w:val="20"/>
          <w:szCs w:val="20"/>
        </w:rPr>
        <w:t>AHV-Nummer</w:t>
      </w:r>
      <w:r w:rsidR="000315C8" w:rsidRPr="005F0281">
        <w:rPr>
          <w:rFonts w:cs="Arial"/>
          <w:sz w:val="20"/>
          <w:szCs w:val="20"/>
        </w:rPr>
        <w:tab/>
      </w:r>
      <w:r w:rsidR="000315C8" w:rsidRPr="005F0281">
        <w:rPr>
          <w:rFonts w:cs="Arial"/>
          <w:sz w:val="20"/>
          <w:szCs w:val="20"/>
        </w:rPr>
        <w:tab/>
      </w:r>
      <w:r w:rsidR="000315C8" w:rsidRPr="005F0281">
        <w:rPr>
          <w:rFonts w:cs="Arial"/>
          <w:sz w:val="20"/>
          <w:szCs w:val="20"/>
        </w:rPr>
        <w:tab/>
        <w:t xml:space="preserve">Geburtsdatum 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0315C8" w:rsidRPr="005F0281" w14:paraId="6FEF13F3" w14:textId="77777777" w:rsidTr="00CC74AE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634EAE4" w14:textId="77777777" w:rsidR="000315C8" w:rsidRPr="005F0281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5F0281">
              <w:rPr>
                <w:rFonts w:cs="Arial"/>
              </w:rPr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5F0281">
              <w:rPr>
                <w:rFonts w:cs="Arial"/>
              </w:rPr>
              <w:instrText xml:space="preserve"> FORMTEXT </w:instrText>
            </w:r>
            <w:r w:rsidRPr="005F0281">
              <w:rPr>
                <w:rFonts w:cs="Arial"/>
              </w:rPr>
            </w:r>
            <w:r w:rsidRPr="005F0281">
              <w:rPr>
                <w:rFonts w:cs="Arial"/>
              </w:rPr>
              <w:fldChar w:fldCharType="separate"/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</w:rPr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7242011" w14:textId="77777777" w:rsidR="000315C8" w:rsidRPr="005F0281" w:rsidRDefault="000315C8" w:rsidP="00402470">
            <w:pPr>
              <w:pStyle w:val="textintabelle"/>
              <w:ind w:right="851"/>
              <w:rPr>
                <w:rFonts w:cs="Arial"/>
              </w:rPr>
            </w:pPr>
            <w:r w:rsidRPr="005F0281">
              <w:rPr>
                <w:rFonts w:cs="Arial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5F0281">
              <w:rPr>
                <w:rFonts w:cs="Arial"/>
              </w:rPr>
              <w:instrText xml:space="preserve"> FORMTEXT </w:instrText>
            </w:r>
            <w:r w:rsidRPr="005F0281">
              <w:rPr>
                <w:rFonts w:cs="Arial"/>
              </w:rPr>
            </w:r>
            <w:r w:rsidRPr="005F0281">
              <w:rPr>
                <w:rFonts w:cs="Arial"/>
              </w:rPr>
              <w:fldChar w:fldCharType="separate"/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  <w:noProof/>
              </w:rPr>
              <w:t> </w:t>
            </w:r>
            <w:r w:rsidRPr="005F0281">
              <w:rPr>
                <w:rFonts w:cs="Arial"/>
              </w:rPr>
              <w:fldChar w:fldCharType="end"/>
            </w:r>
          </w:p>
        </w:tc>
      </w:tr>
    </w:tbl>
    <w:p w14:paraId="41DD4112" w14:textId="77777777" w:rsidR="000315C8" w:rsidRPr="00410738" w:rsidRDefault="000315C8" w:rsidP="00402470">
      <w:pPr>
        <w:pStyle w:val="abstandnachtabelle"/>
        <w:ind w:right="851"/>
        <w:rPr>
          <w:rFonts w:cs="Arial"/>
        </w:rPr>
      </w:pPr>
    </w:p>
    <w:p w14:paraId="601629AD" w14:textId="77777777" w:rsidR="000315C8" w:rsidRPr="00410738" w:rsidRDefault="000315C8" w:rsidP="00402470">
      <w:pPr>
        <w:pStyle w:val="02untertitel"/>
        <w:ind w:right="851"/>
        <w:rPr>
          <w:rFonts w:ascii="Arial" w:hAnsi="Arial" w:cs="Arial"/>
        </w:rPr>
      </w:pPr>
    </w:p>
    <w:p w14:paraId="4D49BF64" w14:textId="77777777" w:rsidR="000315C8" w:rsidRPr="00277ACA" w:rsidRDefault="00BD00C5" w:rsidP="00402470">
      <w:pPr>
        <w:pStyle w:val="02untertitel"/>
        <w:ind w:right="851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t>Verfahrensstand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0315C8" w:rsidRPr="00410738" w14:paraId="3B14134E" w14:textId="77777777" w:rsidTr="00CC74AE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1404E99" w14:textId="77777777" w:rsidR="000315C8" w:rsidRPr="00410738" w:rsidRDefault="000315C8" w:rsidP="00402470">
            <w:pPr>
              <w:pStyle w:val="textintabelle"/>
              <w:ind w:right="851"/>
              <w:rPr>
                <w:rFonts w:cs="Arial"/>
                <w:color w:val="000000"/>
              </w:rPr>
            </w:pPr>
            <w:r w:rsidRPr="00410738">
              <w:rPr>
                <w:rFonts w:cs="Arial"/>
              </w:rPr>
              <w:fldChar w:fldCharType="begin">
                <w:ffData>
                  <w:name w:val="Text107"/>
                  <w:enabled/>
                  <w:calcOnExit w:val="0"/>
                  <w:textInput/>
                </w:ffData>
              </w:fldChar>
            </w:r>
            <w:r w:rsidRPr="00410738">
              <w:rPr>
                <w:rFonts w:cs="Arial"/>
              </w:rPr>
              <w:instrText xml:space="preserve"> FORMTEXT </w:instrText>
            </w:r>
            <w:r w:rsidRPr="00410738">
              <w:rPr>
                <w:rFonts w:cs="Arial"/>
              </w:rPr>
            </w:r>
            <w:r w:rsidRPr="00410738">
              <w:rPr>
                <w:rFonts w:cs="Arial"/>
              </w:rPr>
              <w:fldChar w:fldCharType="separate"/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  <w:noProof/>
              </w:rPr>
              <w:t> </w:t>
            </w:r>
            <w:r w:rsidRPr="00410738">
              <w:rPr>
                <w:rFonts w:cs="Arial"/>
              </w:rPr>
              <w:fldChar w:fldCharType="end"/>
            </w:r>
          </w:p>
        </w:tc>
      </w:tr>
    </w:tbl>
    <w:p w14:paraId="0C357B5E" w14:textId="77777777" w:rsidR="000315C8" w:rsidRPr="00410738" w:rsidRDefault="000315C8" w:rsidP="00402470">
      <w:pPr>
        <w:pStyle w:val="abstandnachtabelle"/>
        <w:ind w:right="851"/>
        <w:rPr>
          <w:rFonts w:cs="Arial"/>
        </w:rPr>
      </w:pPr>
    </w:p>
    <w:p w14:paraId="7ACA8B6E" w14:textId="77777777" w:rsidR="00BD00C5" w:rsidRDefault="00BD00C5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4753E356" w14:textId="77777777" w:rsidR="00060CCC" w:rsidRPr="004709DC" w:rsidRDefault="00126BFE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Guten Tag</w:t>
      </w:r>
    </w:p>
    <w:p w14:paraId="78453521" w14:textId="77777777" w:rsidR="00060CCC" w:rsidRPr="00720DBF" w:rsidRDefault="00060CCC" w:rsidP="00720DBF"/>
    <w:p w14:paraId="1214197E" w14:textId="77777777" w:rsidR="00060CCC" w:rsidRPr="004709DC" w:rsidRDefault="00060CCC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Ihre Patientin, Ihr Patient hat gesundheitliche Einschränkungen, die zu einer IV-Anmeldung führten. </w:t>
      </w:r>
      <w:r w:rsidR="0084178C" w:rsidRPr="004709DC">
        <w:rPr>
          <w:rFonts w:ascii="Arial" w:hAnsi="Arial" w:cs="Arial"/>
          <w:sz w:val="20"/>
          <w:szCs w:val="20"/>
        </w:rPr>
        <w:t>Wir wollen den Fall rasch prüfen. Dazu brauchen wir Ihre kompetente Mithilfe.</w:t>
      </w:r>
    </w:p>
    <w:p w14:paraId="2822BCD5" w14:textId="77777777" w:rsidR="00BD00C5" w:rsidRPr="004709DC" w:rsidRDefault="002838F3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Bitte beantworten Sie die Fragen im Bericht, </w:t>
      </w:r>
      <w:r w:rsidR="008649BE" w:rsidRPr="004709DC">
        <w:rPr>
          <w:rFonts w:ascii="Arial" w:hAnsi="Arial" w:cs="Arial"/>
          <w:sz w:val="20"/>
          <w:szCs w:val="20"/>
        </w:rPr>
        <w:t xml:space="preserve">soweit Ihr Fachgebiet und </w:t>
      </w:r>
      <w:r w:rsidR="00C44DE8" w:rsidRPr="004709DC">
        <w:rPr>
          <w:rFonts w:ascii="Arial" w:hAnsi="Arial" w:cs="Arial"/>
          <w:sz w:val="20"/>
          <w:szCs w:val="20"/>
        </w:rPr>
        <w:t>Ihr</w:t>
      </w:r>
      <w:r w:rsidR="008649BE" w:rsidRPr="004709DC">
        <w:rPr>
          <w:rFonts w:ascii="Arial" w:hAnsi="Arial" w:cs="Arial"/>
          <w:sz w:val="20"/>
          <w:szCs w:val="20"/>
        </w:rPr>
        <w:t xml:space="preserve"> Patientendossier dies zulassen</w:t>
      </w:r>
      <w:r w:rsidRPr="004709DC">
        <w:rPr>
          <w:rFonts w:ascii="Arial" w:hAnsi="Arial" w:cs="Arial"/>
          <w:sz w:val="20"/>
          <w:szCs w:val="20"/>
        </w:rPr>
        <w:t xml:space="preserve">. </w:t>
      </w:r>
      <w:r w:rsidR="003C054C" w:rsidRPr="004709DC">
        <w:rPr>
          <w:rFonts w:ascii="Arial" w:hAnsi="Arial" w:cs="Arial"/>
          <w:sz w:val="20"/>
          <w:szCs w:val="20"/>
        </w:rPr>
        <w:t xml:space="preserve">Legen Sie bitte </w:t>
      </w:r>
      <w:r w:rsidR="004F6A2E" w:rsidRPr="004709DC">
        <w:rPr>
          <w:rFonts w:ascii="Arial" w:hAnsi="Arial" w:cs="Arial"/>
          <w:sz w:val="20"/>
          <w:szCs w:val="20"/>
        </w:rPr>
        <w:t xml:space="preserve">Kopien von </w:t>
      </w:r>
      <w:r w:rsidR="003C054C" w:rsidRPr="004709DC">
        <w:rPr>
          <w:rFonts w:ascii="Arial" w:hAnsi="Arial" w:cs="Arial"/>
          <w:sz w:val="20"/>
          <w:szCs w:val="20"/>
        </w:rPr>
        <w:t xml:space="preserve">bereits </w:t>
      </w:r>
      <w:r w:rsidR="004F6A2E" w:rsidRPr="004709DC">
        <w:rPr>
          <w:rFonts w:ascii="Arial" w:hAnsi="Arial" w:cs="Arial"/>
          <w:sz w:val="20"/>
          <w:szCs w:val="20"/>
        </w:rPr>
        <w:t xml:space="preserve">vorliegenden Berichten </w:t>
      </w:r>
      <w:r w:rsidR="00F551B3" w:rsidRPr="004709DC">
        <w:rPr>
          <w:rFonts w:ascii="Arial" w:hAnsi="Arial" w:cs="Arial"/>
          <w:sz w:val="20"/>
          <w:szCs w:val="20"/>
        </w:rPr>
        <w:t>bei</w:t>
      </w:r>
      <w:r w:rsidR="004F6A2E" w:rsidRPr="004709DC">
        <w:rPr>
          <w:rFonts w:ascii="Arial" w:hAnsi="Arial" w:cs="Arial"/>
          <w:sz w:val="20"/>
          <w:szCs w:val="20"/>
        </w:rPr>
        <w:t>.</w:t>
      </w:r>
    </w:p>
    <w:p w14:paraId="57B30AD9" w14:textId="77777777" w:rsidR="008D4066" w:rsidRPr="004709DC" w:rsidRDefault="008D4066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0AB40E03" w14:textId="77777777" w:rsidR="000315C8" w:rsidRPr="004709DC" w:rsidRDefault="000315C8" w:rsidP="00402470">
      <w:pPr>
        <w:pStyle w:val="02untertitel"/>
        <w:ind w:right="851"/>
        <w:rPr>
          <w:rFonts w:ascii="Arial" w:hAnsi="Arial" w:cs="Arial"/>
          <w:sz w:val="24"/>
        </w:rPr>
      </w:pPr>
      <w:r w:rsidRPr="004709DC">
        <w:rPr>
          <w:rFonts w:ascii="Arial" w:hAnsi="Arial" w:cs="Arial"/>
          <w:sz w:val="24"/>
        </w:rPr>
        <w:t>Informationen</w:t>
      </w:r>
    </w:p>
    <w:p w14:paraId="388A4123" w14:textId="77777777" w:rsidR="008B588A" w:rsidRPr="004709DC" w:rsidRDefault="008B588A" w:rsidP="008B588A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Sie möchten wissen, wie die Zusammenarbeit mit den IV-Stellen funktioniert? </w:t>
      </w:r>
      <w:r w:rsidR="00E37B35" w:rsidRPr="004709DC">
        <w:rPr>
          <w:rFonts w:ascii="Arial" w:hAnsi="Arial" w:cs="Arial"/>
          <w:sz w:val="20"/>
          <w:szCs w:val="20"/>
        </w:rPr>
        <w:t>I</w:t>
      </w:r>
      <w:r w:rsidRPr="004709DC">
        <w:rPr>
          <w:rFonts w:ascii="Arial" w:hAnsi="Arial" w:cs="Arial"/>
          <w:sz w:val="20"/>
          <w:szCs w:val="20"/>
        </w:rPr>
        <w:t xml:space="preserve">nformationen finden Sie unter </w:t>
      </w:r>
      <w:hyperlink r:id="rId8" w:history="1">
        <w:r w:rsidRPr="004709DC">
          <w:rPr>
            <w:rStyle w:val="Hyperlink"/>
            <w:rFonts w:ascii="Arial" w:hAnsi="Arial" w:cs="Arial"/>
            <w:sz w:val="20"/>
            <w:szCs w:val="20"/>
          </w:rPr>
          <w:t>www.iv-pro-medico.ch</w:t>
        </w:r>
      </w:hyperlink>
      <w:r w:rsidR="006F2A05" w:rsidRPr="004709DC">
        <w:rPr>
          <w:rFonts w:ascii="Arial" w:hAnsi="Arial" w:cs="Arial"/>
          <w:sz w:val="20"/>
          <w:szCs w:val="20"/>
        </w:rPr>
        <w:t>.</w:t>
      </w:r>
    </w:p>
    <w:p w14:paraId="2AF1B076" w14:textId="77777777" w:rsidR="00E37B35" w:rsidRPr="004709DC" w:rsidRDefault="00E37B35" w:rsidP="00E37B35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Dieser Fragebogen wurde in Zusammenarbeit mit der FMH erstellt.</w:t>
      </w:r>
    </w:p>
    <w:p w14:paraId="150B630E" w14:textId="77777777" w:rsidR="00E37B35" w:rsidRPr="004709DC" w:rsidRDefault="00E37B35" w:rsidP="008B588A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70E3CECC" w14:textId="77777777" w:rsidR="000315C8" w:rsidRPr="004709DC" w:rsidRDefault="000315C8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6E816995" w14:textId="77777777" w:rsidR="000315C8" w:rsidRPr="004709DC" w:rsidRDefault="000315C8" w:rsidP="00402470">
      <w:pPr>
        <w:pStyle w:val="03textnormal"/>
        <w:ind w:right="851"/>
        <w:rPr>
          <w:rFonts w:ascii="Arial" w:hAnsi="Arial" w:cs="Arial"/>
          <w:b/>
          <w:sz w:val="24"/>
        </w:rPr>
      </w:pPr>
      <w:r w:rsidRPr="004709DC">
        <w:rPr>
          <w:rFonts w:ascii="Arial" w:hAnsi="Arial" w:cs="Arial"/>
          <w:b/>
          <w:sz w:val="24"/>
        </w:rPr>
        <w:t>Kontakt</w:t>
      </w:r>
    </w:p>
    <w:p w14:paraId="75BC7488" w14:textId="77777777" w:rsidR="00830FB1" w:rsidRPr="004709DC" w:rsidRDefault="00410738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Haben Sie Fragen </w:t>
      </w:r>
      <w:r w:rsidR="00941D09" w:rsidRPr="004709DC">
        <w:rPr>
          <w:rFonts w:ascii="Arial" w:hAnsi="Arial" w:cs="Arial"/>
          <w:sz w:val="20"/>
          <w:szCs w:val="20"/>
        </w:rPr>
        <w:t>zum Stand der Abklärungen</w:t>
      </w:r>
      <w:r w:rsidR="0080435A" w:rsidRPr="004709DC">
        <w:rPr>
          <w:rFonts w:ascii="Arial" w:hAnsi="Arial" w:cs="Arial"/>
          <w:sz w:val="20"/>
          <w:szCs w:val="20"/>
        </w:rPr>
        <w:t>?</w:t>
      </w:r>
      <w:r w:rsidRPr="004709DC">
        <w:rPr>
          <w:rFonts w:ascii="Arial" w:hAnsi="Arial" w:cs="Arial"/>
          <w:sz w:val="20"/>
          <w:szCs w:val="20"/>
        </w:rPr>
        <w:t xml:space="preserve"> </w:t>
      </w:r>
    </w:p>
    <w:p w14:paraId="59CF8BE7" w14:textId="77777777" w:rsidR="00410738" w:rsidRPr="004709DC" w:rsidRDefault="00410738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0A36F88F" w14:textId="77777777" w:rsidR="002838F3" w:rsidRPr="004709DC" w:rsidRDefault="007A6F84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Falls wir Sie anrufen sollen: W</w:t>
      </w:r>
      <w:r w:rsidR="00B95F3A" w:rsidRPr="004709DC">
        <w:rPr>
          <w:rFonts w:ascii="Arial" w:hAnsi="Arial" w:cs="Arial"/>
          <w:sz w:val="20"/>
          <w:szCs w:val="20"/>
        </w:rPr>
        <w:t xml:space="preserve">ann </w:t>
      </w:r>
      <w:r w:rsidRPr="004709DC">
        <w:rPr>
          <w:rFonts w:ascii="Arial" w:hAnsi="Arial" w:cs="Arial"/>
          <w:sz w:val="20"/>
          <w:szCs w:val="20"/>
        </w:rPr>
        <w:t xml:space="preserve">können wir Sie </w:t>
      </w:r>
      <w:r w:rsidR="00B95F3A" w:rsidRPr="004709DC">
        <w:rPr>
          <w:rFonts w:ascii="Arial" w:hAnsi="Arial" w:cs="Arial"/>
          <w:sz w:val="20"/>
          <w:szCs w:val="20"/>
        </w:rPr>
        <w:t>unter welcher Nummer erreichen</w:t>
      </w:r>
      <w:r w:rsidRPr="004709DC">
        <w:rPr>
          <w:rFonts w:ascii="Arial" w:hAnsi="Arial" w:cs="Arial"/>
          <w:sz w:val="20"/>
          <w:szCs w:val="20"/>
        </w:rPr>
        <w:t>?</w:t>
      </w:r>
      <w:r w:rsidR="00B95F3A" w:rsidRPr="004709DC">
        <w:rPr>
          <w:rFonts w:ascii="Arial" w:hAnsi="Arial" w:cs="Arial"/>
          <w:sz w:val="20"/>
          <w:szCs w:val="20"/>
        </w:rPr>
        <w:t xml:space="preserve"> </w:t>
      </w:r>
      <w:r w:rsidR="002838F3" w:rsidRPr="004709DC">
        <w:rPr>
          <w:rFonts w:ascii="Arial" w:hAnsi="Arial" w:cs="Arial"/>
          <w:sz w:val="20"/>
          <w:szCs w:val="20"/>
        </w:rPr>
        <w:t xml:space="preserve"> </w:t>
      </w:r>
    </w:p>
    <w:p w14:paraId="79EA3F0B" w14:textId="77777777" w:rsidR="002838F3" w:rsidRPr="004709DC" w:rsidRDefault="002838F3" w:rsidP="00402470">
      <w:pPr>
        <w:pStyle w:val="03textnormal"/>
        <w:tabs>
          <w:tab w:val="left" w:pos="4074"/>
        </w:tabs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Telefonnummer</w:t>
      </w:r>
      <w:r w:rsidRPr="004709DC">
        <w:rPr>
          <w:rFonts w:ascii="Arial" w:hAnsi="Arial" w:cs="Arial"/>
          <w:sz w:val="20"/>
          <w:szCs w:val="20"/>
        </w:rPr>
        <w:tab/>
        <w:t>Zeitfenster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2838F3" w:rsidRPr="004709DC" w14:paraId="1CD2E1CF" w14:textId="77777777" w:rsidTr="002838F3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A817292" w14:textId="77777777" w:rsidR="002838F3" w:rsidRPr="004709DC" w:rsidRDefault="002838F3" w:rsidP="00402470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3152255" w14:textId="77777777" w:rsidR="002838F3" w:rsidRPr="004709DC" w:rsidRDefault="002838F3" w:rsidP="00402470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</w:tr>
    </w:tbl>
    <w:p w14:paraId="612D8E40" w14:textId="77777777" w:rsidR="002838F3" w:rsidRPr="004709DC" w:rsidRDefault="002838F3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2BB7151A" w14:textId="77777777" w:rsidR="00E37B35" w:rsidRPr="004709DC" w:rsidRDefault="00E37B35" w:rsidP="00E37B35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 xml:space="preserve">Falls wir Sie anrufen wollen: Wann können wir Sie unter welcher Nummer erreichen?  </w:t>
      </w:r>
    </w:p>
    <w:p w14:paraId="29B156D8" w14:textId="77777777" w:rsidR="00E37B35" w:rsidRPr="004709DC" w:rsidRDefault="00E37B35" w:rsidP="00E37B35">
      <w:pPr>
        <w:pStyle w:val="03textnormal"/>
        <w:tabs>
          <w:tab w:val="left" w:pos="4074"/>
        </w:tabs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Telefonnummer</w:t>
      </w:r>
      <w:r w:rsidRPr="004709DC">
        <w:rPr>
          <w:rFonts w:ascii="Arial" w:hAnsi="Arial" w:cs="Arial"/>
          <w:sz w:val="20"/>
          <w:szCs w:val="20"/>
        </w:rPr>
        <w:tab/>
        <w:t>Zeitfenster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82"/>
        <w:gridCol w:w="4083"/>
      </w:tblGrid>
      <w:tr w:rsidR="00E37B35" w:rsidRPr="004709DC" w14:paraId="6278AB7A" w14:textId="77777777" w:rsidTr="00CA7D51">
        <w:trPr>
          <w:trHeight w:val="369"/>
        </w:trPr>
        <w:tc>
          <w:tcPr>
            <w:tcW w:w="4082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35D727D" w14:textId="77777777" w:rsidR="00E37B35" w:rsidRPr="004709DC" w:rsidRDefault="00E37B35" w:rsidP="00CA7D51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6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  <w:tc>
          <w:tcPr>
            <w:tcW w:w="4083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2FDECF9" w14:textId="77777777" w:rsidR="00E37B35" w:rsidRPr="004709DC" w:rsidRDefault="00E37B35" w:rsidP="00CA7D51">
            <w:pPr>
              <w:pStyle w:val="textintabelle"/>
              <w:ind w:right="851"/>
            </w:pPr>
            <w:r w:rsidRPr="004709DC"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r w:rsidRPr="004709DC">
              <w:instrText xml:space="preserve"> FORMTEXT </w:instrText>
            </w:r>
            <w:r w:rsidRPr="004709DC">
              <w:fldChar w:fldCharType="separate"/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rPr>
                <w:noProof/>
              </w:rPr>
              <w:t> </w:t>
            </w:r>
            <w:r w:rsidRPr="004709DC">
              <w:fldChar w:fldCharType="end"/>
            </w:r>
          </w:p>
        </w:tc>
      </w:tr>
    </w:tbl>
    <w:p w14:paraId="4A5748CE" w14:textId="77777777" w:rsidR="00E37B35" w:rsidRPr="004709DC" w:rsidRDefault="00E37B35" w:rsidP="00B95F3A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1190DD62" w14:textId="77777777" w:rsidR="00B95F3A" w:rsidRPr="005F0281" w:rsidRDefault="00B95F3A" w:rsidP="00B95F3A">
      <w:pPr>
        <w:pStyle w:val="03textnormal"/>
        <w:ind w:right="851"/>
        <w:rPr>
          <w:rFonts w:ascii="Arial" w:hAnsi="Arial" w:cs="Arial"/>
          <w:sz w:val="20"/>
          <w:szCs w:val="20"/>
        </w:rPr>
      </w:pPr>
      <w:r w:rsidRPr="004709DC">
        <w:rPr>
          <w:rFonts w:ascii="Arial" w:hAnsi="Arial" w:cs="Arial"/>
          <w:sz w:val="20"/>
          <w:szCs w:val="20"/>
        </w:rPr>
        <w:t>Bei medizinischen Fragen wenden Sie sich bitte an unser</w:t>
      </w:r>
      <w:r w:rsidR="00126BFE">
        <w:rPr>
          <w:rFonts w:ascii="Arial" w:hAnsi="Arial" w:cs="Arial"/>
          <w:sz w:val="20"/>
          <w:szCs w:val="20"/>
        </w:rPr>
        <w:t>en Regionalen Ärztlichen Dienst.</w:t>
      </w:r>
    </w:p>
    <w:p w14:paraId="7D89A435" w14:textId="77777777" w:rsidR="00B95F3A" w:rsidRDefault="00B95F3A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</w:p>
    <w:p w14:paraId="246D7A85" w14:textId="77777777" w:rsidR="00D32A2F" w:rsidRPr="005F0281" w:rsidRDefault="00D32A2F" w:rsidP="00402470">
      <w:pPr>
        <w:pStyle w:val="03textnormal"/>
        <w:ind w:right="851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Den</w:t>
      </w:r>
      <w:r w:rsidRPr="005F0281">
        <w:rPr>
          <w:rFonts w:ascii="Arial" w:hAnsi="Arial" w:cs="Arial"/>
          <w:sz w:val="20"/>
          <w:szCs w:val="20"/>
        </w:rPr>
        <w:t xml:space="preserve"> Arztbericht und Gespräche</w:t>
      </w:r>
      <w:r>
        <w:rPr>
          <w:rFonts w:ascii="Arial" w:hAnsi="Arial" w:cs="Arial"/>
          <w:sz w:val="20"/>
          <w:szCs w:val="20"/>
        </w:rPr>
        <w:t xml:space="preserve"> mit uns </w:t>
      </w:r>
      <w:r w:rsidRPr="005F0281">
        <w:rPr>
          <w:rFonts w:ascii="Arial" w:hAnsi="Arial" w:cs="Arial"/>
          <w:sz w:val="20"/>
          <w:szCs w:val="20"/>
        </w:rPr>
        <w:t>können</w:t>
      </w:r>
      <w:r>
        <w:rPr>
          <w:rFonts w:ascii="Arial" w:hAnsi="Arial" w:cs="Arial"/>
          <w:sz w:val="20"/>
          <w:szCs w:val="20"/>
        </w:rPr>
        <w:t xml:space="preserve"> Sie</w:t>
      </w:r>
      <w:r w:rsidRPr="005F0281">
        <w:rPr>
          <w:rFonts w:ascii="Arial" w:hAnsi="Arial" w:cs="Arial"/>
          <w:sz w:val="20"/>
          <w:szCs w:val="20"/>
        </w:rPr>
        <w:t xml:space="preserve"> nach Tarmed </w:t>
      </w:r>
      <w:r>
        <w:rPr>
          <w:rFonts w:ascii="Arial" w:hAnsi="Arial" w:cs="Arial"/>
          <w:sz w:val="20"/>
          <w:szCs w:val="20"/>
        </w:rPr>
        <w:t>abrechnen.</w:t>
      </w:r>
      <w:r w:rsidRPr="005F0281">
        <w:rPr>
          <w:rFonts w:ascii="Arial" w:hAnsi="Arial" w:cs="Arial"/>
          <w:sz w:val="20"/>
          <w:szCs w:val="20"/>
        </w:rPr>
        <w:t xml:space="preserve"> </w:t>
      </w:r>
    </w:p>
    <w:p w14:paraId="1701FE23" w14:textId="77777777" w:rsidR="00C35FFD" w:rsidRDefault="00C35FFD" w:rsidP="00402470">
      <w:pPr>
        <w:pStyle w:val="03textnormal"/>
        <w:ind w:right="851"/>
        <w:rPr>
          <w:sz w:val="20"/>
          <w:szCs w:val="20"/>
        </w:rPr>
      </w:pPr>
    </w:p>
    <w:p w14:paraId="427F3292" w14:textId="77777777" w:rsidR="00C35FFD" w:rsidRDefault="00C35FFD" w:rsidP="00402470">
      <w:pPr>
        <w:spacing w:line="240" w:lineRule="auto"/>
        <w:ind w:right="851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Wir danken Ihnen und grüssen Sie freundlich.</w:t>
      </w:r>
    </w:p>
    <w:p w14:paraId="24C3EB2D" w14:textId="77777777" w:rsidR="00C35FFD" w:rsidRDefault="00C35FFD" w:rsidP="00402470">
      <w:pPr>
        <w:spacing w:line="240" w:lineRule="auto"/>
        <w:ind w:right="851"/>
        <w:rPr>
          <w:rFonts w:cs="Arial"/>
          <w:sz w:val="20"/>
          <w:szCs w:val="20"/>
        </w:rPr>
      </w:pPr>
    </w:p>
    <w:p w14:paraId="0B21D28D" w14:textId="77777777" w:rsidR="001B4337" w:rsidRPr="005F0281" w:rsidRDefault="001B4337" w:rsidP="00402470">
      <w:pPr>
        <w:spacing w:line="240" w:lineRule="auto"/>
        <w:ind w:right="851"/>
        <w:rPr>
          <w:rFonts w:ascii="SVARotis" w:hAnsi="SVARotis"/>
          <w:sz w:val="20"/>
          <w:szCs w:val="20"/>
        </w:rPr>
      </w:pPr>
      <w:r w:rsidRPr="005F0281">
        <w:rPr>
          <w:sz w:val="20"/>
          <w:szCs w:val="20"/>
        </w:rPr>
        <w:br w:type="page"/>
      </w:r>
    </w:p>
    <w:p w14:paraId="2B971D5A" w14:textId="77777777" w:rsidR="00DC4968" w:rsidRPr="00277ACA" w:rsidRDefault="00DC4968" w:rsidP="00402470">
      <w:pPr>
        <w:pStyle w:val="02untertitelnummeriert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lastRenderedPageBreak/>
        <w:t>Allgemeine Angaben</w:t>
      </w:r>
    </w:p>
    <w:p w14:paraId="5F4DCD07" w14:textId="77777777" w:rsidR="00DC4968" w:rsidRPr="00402470" w:rsidRDefault="00DC4968" w:rsidP="00402470">
      <w:pPr>
        <w:spacing w:line="47" w:lineRule="exact"/>
        <w:ind w:right="851"/>
        <w:rPr>
          <w:b/>
          <w:bCs/>
          <w:color w:val="FF0000"/>
          <w:sz w:val="18"/>
          <w:szCs w:val="18"/>
        </w:rPr>
      </w:pPr>
    </w:p>
    <w:p w14:paraId="46BF5C63" w14:textId="77777777" w:rsidR="00402470" w:rsidRPr="00C90F93" w:rsidRDefault="00402470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1.1</w:t>
      </w:r>
    </w:p>
    <w:p w14:paraId="36480973" w14:textId="77777777" w:rsidR="00F720B1" w:rsidRPr="003046B7" w:rsidRDefault="007A6F84" w:rsidP="00402470">
      <w:pPr>
        <w:pStyle w:val="lauftext"/>
        <w:ind w:right="851"/>
        <w:rPr>
          <w:sz w:val="18"/>
        </w:rPr>
      </w:pPr>
      <w:r w:rsidRPr="003046B7">
        <w:rPr>
          <w:sz w:val="18"/>
        </w:rPr>
        <w:t>Die ambulante</w:t>
      </w:r>
      <w:r w:rsidR="003D53F1" w:rsidRPr="003046B7">
        <w:rPr>
          <w:sz w:val="18"/>
        </w:rPr>
        <w:t>/stationäre</w:t>
      </w:r>
      <w:r w:rsidR="00F720B1" w:rsidRPr="003046B7">
        <w:rPr>
          <w:sz w:val="18"/>
        </w:rPr>
        <w:t xml:space="preserve"> Behandlung durch Sie</w:t>
      </w:r>
      <w:r w:rsidRPr="003046B7">
        <w:rPr>
          <w:sz w:val="18"/>
        </w:rPr>
        <w:t xml:space="preserve"> erfolgte</w:t>
      </w:r>
    </w:p>
    <w:p w14:paraId="049F3F32" w14:textId="77777777" w:rsidR="00F720B1" w:rsidRPr="003046B7" w:rsidRDefault="00F720B1" w:rsidP="00402470">
      <w:pPr>
        <w:pStyle w:val="lauftext"/>
        <w:ind w:right="851"/>
        <w:rPr>
          <w:sz w:val="18"/>
        </w:rPr>
      </w:pPr>
      <w:r w:rsidRPr="003046B7">
        <w:rPr>
          <w:sz w:val="18"/>
        </w:rPr>
        <w:t>vom</w:t>
      </w:r>
      <w:r w:rsidRPr="003046B7">
        <w:rPr>
          <w:sz w:val="18"/>
        </w:rPr>
        <w:tab/>
      </w:r>
      <w:r w:rsidR="004F6A2E" w:rsidRPr="003046B7">
        <w:rPr>
          <w:sz w:val="18"/>
        </w:rPr>
        <w:tab/>
      </w:r>
      <w:r w:rsidRPr="003046B7">
        <w:rPr>
          <w:sz w:val="18"/>
        </w:rPr>
        <w:t>bis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1"/>
        <w:gridCol w:w="6056"/>
      </w:tblGrid>
      <w:tr w:rsidR="00F720B1" w:rsidRPr="00277ACA" w14:paraId="4D34C68C" w14:textId="77777777" w:rsidTr="00F720B1">
        <w:trPr>
          <w:cantSplit/>
          <w:trHeight w:val="371"/>
        </w:trPr>
        <w:tc>
          <w:tcPr>
            <w:tcW w:w="2041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C482067" w14:textId="77777777" w:rsidR="00F720B1" w:rsidRPr="00277ACA" w:rsidRDefault="00F720B1" w:rsidP="00402470">
            <w:pPr>
              <w:pStyle w:val="textintabelle"/>
              <w:ind w:right="851"/>
              <w:rPr>
                <w:color w:val="000000"/>
                <w:sz w:val="17"/>
                <w:szCs w:val="17"/>
              </w:rPr>
            </w:pPr>
            <w:r w:rsidRPr="00D5288A">
              <w:rPr>
                <w:color w:val="000000"/>
                <w:sz w:val="18"/>
                <w:szCs w:val="17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7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7"/>
              </w:rPr>
            </w:r>
            <w:r w:rsidRPr="00D5288A">
              <w:rPr>
                <w:color w:val="000000"/>
                <w:sz w:val="18"/>
                <w:szCs w:val="17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color w:val="000000"/>
                <w:sz w:val="18"/>
                <w:szCs w:val="17"/>
              </w:rPr>
              <w:fldChar w:fldCharType="end"/>
            </w:r>
          </w:p>
        </w:tc>
        <w:tc>
          <w:tcPr>
            <w:tcW w:w="6056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60FF4F3" w14:textId="77777777" w:rsidR="00F720B1" w:rsidRPr="00D5288A" w:rsidRDefault="00F720B1" w:rsidP="00402470">
            <w:pPr>
              <w:pStyle w:val="textintabelle"/>
              <w:ind w:right="851"/>
              <w:rPr>
                <w:color w:val="000000"/>
                <w:sz w:val="18"/>
                <w:szCs w:val="18"/>
              </w:rPr>
            </w:pPr>
            <w:r w:rsidRPr="00D5288A">
              <w:rPr>
                <w:color w:val="000000"/>
                <w:sz w:val="18"/>
                <w:szCs w:val="18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8"/>
              </w:rPr>
            </w:r>
            <w:r w:rsidRPr="00D5288A">
              <w:rPr>
                <w:color w:val="000000"/>
                <w:sz w:val="18"/>
                <w:szCs w:val="18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7CB1D281" w14:textId="77777777" w:rsidR="00F720B1" w:rsidRPr="00277ACA" w:rsidRDefault="00F720B1" w:rsidP="00402470">
      <w:pPr>
        <w:pStyle w:val="abstandnachtabelle"/>
        <w:ind w:right="851"/>
      </w:pPr>
    </w:p>
    <w:p w14:paraId="4CE5A369" w14:textId="77777777" w:rsidR="00F720B1" w:rsidRPr="003046B7" w:rsidRDefault="00F720B1" w:rsidP="00402470">
      <w:pPr>
        <w:pStyle w:val="lauftext"/>
        <w:ind w:right="851"/>
        <w:rPr>
          <w:sz w:val="18"/>
        </w:rPr>
      </w:pPr>
      <w:r w:rsidRPr="003046B7">
        <w:rPr>
          <w:sz w:val="18"/>
        </w:rPr>
        <w:t xml:space="preserve">Datum </w:t>
      </w:r>
      <w:r w:rsidR="00361698">
        <w:rPr>
          <w:sz w:val="18"/>
        </w:rPr>
        <w:t>der</w:t>
      </w:r>
      <w:r w:rsidR="002A61C4" w:rsidRPr="003046B7">
        <w:rPr>
          <w:sz w:val="18"/>
        </w:rPr>
        <w:t xml:space="preserve"> </w:t>
      </w:r>
      <w:r w:rsidR="00361698">
        <w:rPr>
          <w:sz w:val="18"/>
        </w:rPr>
        <w:t>letzten Konsultation</w:t>
      </w:r>
    </w:p>
    <w:tbl>
      <w:tblPr>
        <w:tblW w:w="8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7"/>
      </w:tblGrid>
      <w:tr w:rsidR="00F720B1" w:rsidRPr="00277ACA" w14:paraId="3B33DBC0" w14:textId="77777777" w:rsidTr="00F720B1">
        <w:trPr>
          <w:trHeight w:val="369"/>
        </w:trPr>
        <w:tc>
          <w:tcPr>
            <w:tcW w:w="809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0BAD96D" w14:textId="5B4865B0" w:rsidR="00F720B1" w:rsidRPr="00D5288A" w:rsidRDefault="003F52D7" w:rsidP="00402470">
            <w:pPr>
              <w:pStyle w:val="textintabelle"/>
              <w:ind w:right="851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fldChar w:fldCharType="begin">
                <w:ffData>
                  <w:name w:val="Text158"/>
                  <w:enabled/>
                  <w:calcOnExit w:val="0"/>
                  <w:textInput>
                    <w:default w:val="{A_1}"/>
                  </w:textInput>
                </w:ffData>
              </w:fldChar>
            </w:r>
            <w:bookmarkStart w:id="0" w:name="Text158"/>
            <w:r>
              <w:rPr>
                <w:color w:val="000000"/>
                <w:sz w:val="18"/>
                <w:szCs w:val="18"/>
              </w:rPr>
              <w:instrText xml:space="preserve"> FORMTEXT </w:instrText>
            </w:r>
            <w:r>
              <w:rPr>
                <w:color w:val="000000"/>
                <w:sz w:val="18"/>
                <w:szCs w:val="18"/>
              </w:rPr>
            </w:r>
            <w:r>
              <w:rPr>
                <w:color w:val="000000"/>
                <w:sz w:val="18"/>
                <w:szCs w:val="18"/>
              </w:rPr>
              <w:fldChar w:fldCharType="separate"/>
            </w:r>
            <w:r>
              <w:rPr>
                <w:noProof/>
                <w:color w:val="000000"/>
                <w:sz w:val="18"/>
                <w:szCs w:val="18"/>
              </w:rPr>
              <w:t>{A_1}</w:t>
            </w:r>
            <w:r>
              <w:rPr>
                <w:color w:val="000000"/>
                <w:sz w:val="18"/>
                <w:szCs w:val="18"/>
              </w:rPr>
              <w:fldChar w:fldCharType="end"/>
            </w:r>
            <w:bookmarkEnd w:id="0"/>
          </w:p>
        </w:tc>
      </w:tr>
    </w:tbl>
    <w:p w14:paraId="4F823495" w14:textId="77777777" w:rsidR="00F720B1" w:rsidRPr="00277ACA" w:rsidRDefault="00F720B1" w:rsidP="00402470">
      <w:pPr>
        <w:pStyle w:val="abstandnachtabelle"/>
        <w:ind w:right="851"/>
      </w:pPr>
    </w:p>
    <w:p w14:paraId="51281E2E" w14:textId="77777777" w:rsidR="00F720B1" w:rsidRPr="003046B7" w:rsidRDefault="00361698" w:rsidP="00402470">
      <w:pPr>
        <w:pStyle w:val="lauftext"/>
        <w:ind w:right="851"/>
        <w:rPr>
          <w:sz w:val="18"/>
        </w:rPr>
      </w:pPr>
      <w:r>
        <w:rPr>
          <w:color w:val="000000"/>
          <w:sz w:val="18"/>
        </w:rPr>
        <w:t>Frühere Konsultationen</w:t>
      </w:r>
      <w:r w:rsidR="00781AD9" w:rsidRPr="003046B7">
        <w:rPr>
          <w:color w:val="000000"/>
          <w:sz w:val="18"/>
        </w:rPr>
        <w:t xml:space="preserve"> erfolgten durch</w:t>
      </w:r>
    </w:p>
    <w:tbl>
      <w:tblPr>
        <w:tblW w:w="8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7"/>
      </w:tblGrid>
      <w:tr w:rsidR="00F720B1" w:rsidRPr="00277ACA" w14:paraId="1A6C2CC6" w14:textId="77777777" w:rsidTr="00F720B1">
        <w:trPr>
          <w:trHeight w:val="369"/>
        </w:trPr>
        <w:tc>
          <w:tcPr>
            <w:tcW w:w="809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B1AB3B0" w14:textId="77777777" w:rsidR="00F720B1" w:rsidRPr="00D5288A" w:rsidRDefault="00F720B1" w:rsidP="00402470">
            <w:pPr>
              <w:pStyle w:val="textintabelle"/>
              <w:ind w:right="851"/>
              <w:rPr>
                <w:color w:val="000000"/>
                <w:sz w:val="18"/>
                <w:szCs w:val="18"/>
              </w:rPr>
            </w:pPr>
            <w:r w:rsidRPr="00D5288A">
              <w:rPr>
                <w:color w:val="000000"/>
                <w:sz w:val="18"/>
                <w:szCs w:val="18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8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8"/>
              </w:rPr>
            </w:r>
            <w:r w:rsidRPr="00D5288A">
              <w:rPr>
                <w:color w:val="000000"/>
                <w:sz w:val="18"/>
                <w:szCs w:val="18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noProof/>
                <w:color w:val="000000"/>
                <w:sz w:val="18"/>
                <w:szCs w:val="18"/>
              </w:rPr>
              <w:t> </w:t>
            </w:r>
            <w:r w:rsidRPr="00D5288A">
              <w:rPr>
                <w:color w:val="000000"/>
                <w:sz w:val="18"/>
                <w:szCs w:val="18"/>
              </w:rPr>
              <w:fldChar w:fldCharType="end"/>
            </w:r>
          </w:p>
        </w:tc>
      </w:tr>
    </w:tbl>
    <w:p w14:paraId="42FE667F" w14:textId="77777777" w:rsidR="00F720B1" w:rsidRPr="00277ACA" w:rsidRDefault="00F720B1" w:rsidP="00402470">
      <w:pPr>
        <w:pStyle w:val="abstandnachtabelle"/>
        <w:ind w:right="851"/>
      </w:pPr>
    </w:p>
    <w:p w14:paraId="34AEE350" w14:textId="77777777" w:rsidR="00F720B1" w:rsidRPr="003046B7" w:rsidRDefault="00361698" w:rsidP="00402470">
      <w:pPr>
        <w:pStyle w:val="lauftext"/>
        <w:ind w:right="851"/>
        <w:rPr>
          <w:color w:val="000000"/>
          <w:sz w:val="18"/>
        </w:rPr>
      </w:pPr>
      <w:r>
        <w:rPr>
          <w:color w:val="000000"/>
          <w:sz w:val="18"/>
        </w:rPr>
        <w:t>Spätere Konsultationen</w:t>
      </w:r>
      <w:r w:rsidR="005260FB" w:rsidRPr="003046B7">
        <w:rPr>
          <w:color w:val="000000"/>
          <w:sz w:val="18"/>
        </w:rPr>
        <w:t xml:space="preserve"> erfolgten durch</w:t>
      </w:r>
    </w:p>
    <w:tbl>
      <w:tblPr>
        <w:tblW w:w="80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97"/>
      </w:tblGrid>
      <w:tr w:rsidR="00F720B1" w:rsidRPr="00277ACA" w14:paraId="7B64A2A3" w14:textId="77777777" w:rsidTr="00F720B1">
        <w:trPr>
          <w:trHeight w:val="369"/>
        </w:trPr>
        <w:tc>
          <w:tcPr>
            <w:tcW w:w="809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4535159" w14:textId="77777777" w:rsidR="00F720B1" w:rsidRPr="00277ACA" w:rsidRDefault="00F720B1" w:rsidP="00402470">
            <w:pPr>
              <w:pStyle w:val="textintabelle"/>
              <w:ind w:right="851"/>
              <w:rPr>
                <w:color w:val="000000"/>
                <w:sz w:val="17"/>
                <w:szCs w:val="17"/>
              </w:rPr>
            </w:pPr>
            <w:r w:rsidRPr="00D5288A">
              <w:rPr>
                <w:color w:val="000000"/>
                <w:sz w:val="18"/>
                <w:szCs w:val="17"/>
              </w:rPr>
              <w:fldChar w:fldCharType="begin">
                <w:ffData>
                  <w:name w:val="Text158"/>
                  <w:enabled/>
                  <w:calcOnExit w:val="0"/>
                  <w:textInput/>
                </w:ffData>
              </w:fldChar>
            </w:r>
            <w:r w:rsidRPr="00D5288A">
              <w:rPr>
                <w:color w:val="000000"/>
                <w:sz w:val="18"/>
                <w:szCs w:val="17"/>
              </w:rPr>
              <w:instrText xml:space="preserve"> FORMTEXT </w:instrText>
            </w:r>
            <w:r w:rsidRPr="00D5288A">
              <w:rPr>
                <w:color w:val="000000"/>
                <w:sz w:val="18"/>
                <w:szCs w:val="17"/>
              </w:rPr>
            </w:r>
            <w:r w:rsidRPr="00D5288A">
              <w:rPr>
                <w:color w:val="000000"/>
                <w:sz w:val="18"/>
                <w:szCs w:val="17"/>
              </w:rPr>
              <w:fldChar w:fldCharType="separate"/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noProof/>
                <w:color w:val="000000"/>
                <w:sz w:val="18"/>
                <w:szCs w:val="17"/>
              </w:rPr>
              <w:t> </w:t>
            </w:r>
            <w:r w:rsidRPr="00D5288A">
              <w:rPr>
                <w:color w:val="000000"/>
                <w:sz w:val="18"/>
                <w:szCs w:val="17"/>
              </w:rPr>
              <w:fldChar w:fldCharType="end"/>
            </w:r>
          </w:p>
        </w:tc>
      </w:tr>
    </w:tbl>
    <w:p w14:paraId="5EC04937" w14:textId="77777777" w:rsidR="00F720B1" w:rsidRPr="00277ACA" w:rsidRDefault="00F720B1" w:rsidP="00402470">
      <w:pPr>
        <w:pStyle w:val="abstandnachtabelle"/>
        <w:ind w:right="851"/>
      </w:pPr>
    </w:p>
    <w:p w14:paraId="11C5A284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1.</w:t>
      </w:r>
      <w:r w:rsidR="00257EF0" w:rsidRPr="00C90F93">
        <w:rPr>
          <w:color w:val="auto"/>
        </w:rPr>
        <w:t xml:space="preserve">2 </w:t>
      </w:r>
    </w:p>
    <w:p w14:paraId="65F86C21" w14:textId="77777777" w:rsidR="00F720B1" w:rsidRPr="003046B7" w:rsidRDefault="00956D93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Wie oft ist der</w:t>
      </w:r>
      <w:r w:rsidR="00AD6982" w:rsidRPr="003046B7">
        <w:rPr>
          <w:rFonts w:ascii="Arial" w:hAnsi="Arial" w:cs="Arial"/>
          <w:sz w:val="18"/>
          <w:szCs w:val="17"/>
        </w:rPr>
        <w:t xml:space="preserve"> Patient, </w:t>
      </w:r>
      <w:r w:rsidRPr="003046B7">
        <w:rPr>
          <w:rFonts w:ascii="Arial" w:hAnsi="Arial" w:cs="Arial"/>
          <w:sz w:val="18"/>
          <w:szCs w:val="17"/>
        </w:rPr>
        <w:t xml:space="preserve">die </w:t>
      </w:r>
      <w:r w:rsidR="00AD6982" w:rsidRPr="003046B7">
        <w:rPr>
          <w:rFonts w:ascii="Arial" w:hAnsi="Arial" w:cs="Arial"/>
          <w:sz w:val="18"/>
          <w:szCs w:val="17"/>
        </w:rPr>
        <w:t>Patient</w:t>
      </w:r>
      <w:r w:rsidRPr="003046B7">
        <w:rPr>
          <w:rFonts w:ascii="Arial" w:hAnsi="Arial" w:cs="Arial"/>
          <w:sz w:val="18"/>
          <w:szCs w:val="17"/>
        </w:rPr>
        <w:t>in</w:t>
      </w:r>
      <w:r w:rsidR="00AD6982" w:rsidRPr="003046B7">
        <w:rPr>
          <w:rFonts w:ascii="Arial" w:hAnsi="Arial" w:cs="Arial"/>
          <w:sz w:val="18"/>
          <w:szCs w:val="17"/>
        </w:rPr>
        <w:t xml:space="preserve"> gegenwärtig in Behandlung?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913035" w:rsidRPr="00277ACA" w14:paraId="254B2B1D" w14:textId="77777777" w:rsidTr="0091303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6592773" w14:textId="2560FB34" w:rsidR="0091303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Text107"/>
                  <w:enabled/>
                  <w:calcOnExit w:val="0"/>
                  <w:textInput>
                    <w:default w:val="{A_2}"/>
                  </w:textInput>
                </w:ffData>
              </w:fldChar>
            </w:r>
            <w:bookmarkStart w:id="1" w:name="Text107"/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{A_2}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  <w:bookmarkEnd w:id="1"/>
          </w:p>
        </w:tc>
      </w:tr>
    </w:tbl>
    <w:p w14:paraId="4FC1C430" w14:textId="77777777" w:rsidR="00913035" w:rsidRPr="00277ACA" w:rsidRDefault="00913035" w:rsidP="00402470">
      <w:pPr>
        <w:pStyle w:val="abstandnachtabelle"/>
        <w:ind w:right="851"/>
        <w:rPr>
          <w:rFonts w:cs="Arial"/>
        </w:rPr>
      </w:pPr>
    </w:p>
    <w:p w14:paraId="5790384F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1.</w:t>
      </w:r>
      <w:r w:rsidR="00257EF0" w:rsidRPr="00C90F93">
        <w:rPr>
          <w:color w:val="auto"/>
        </w:rPr>
        <w:t xml:space="preserve">3 </w:t>
      </w:r>
    </w:p>
    <w:p w14:paraId="52CD047E" w14:textId="77777777" w:rsidR="00F720B1" w:rsidRPr="003046B7" w:rsidRDefault="00A80BC9" w:rsidP="00402470">
      <w:pPr>
        <w:pStyle w:val="02untertitel"/>
        <w:ind w:right="851"/>
        <w:rPr>
          <w:rFonts w:ascii="Arial" w:hAnsi="Arial" w:cs="Arial"/>
          <w:b w:val="0"/>
          <w:sz w:val="18"/>
          <w:szCs w:val="17"/>
        </w:rPr>
      </w:pPr>
      <w:r w:rsidRPr="003046B7">
        <w:rPr>
          <w:rFonts w:ascii="Arial" w:hAnsi="Arial" w:cs="Arial"/>
          <w:b w:val="0"/>
          <w:sz w:val="18"/>
          <w:szCs w:val="17"/>
        </w:rPr>
        <w:t>Wie sieht der Verlauf der bisher</w:t>
      </w:r>
      <w:r w:rsidR="00FD36C9" w:rsidRPr="003046B7">
        <w:rPr>
          <w:rFonts w:ascii="Arial" w:hAnsi="Arial" w:cs="Arial"/>
          <w:b w:val="0"/>
          <w:sz w:val="18"/>
          <w:szCs w:val="17"/>
        </w:rPr>
        <w:t xml:space="preserve"> attestierten Arbeitsunfähigkeit </w:t>
      </w:r>
      <w:r w:rsidRPr="003046B7">
        <w:rPr>
          <w:rFonts w:ascii="Arial" w:hAnsi="Arial" w:cs="Arial"/>
          <w:b w:val="0"/>
          <w:sz w:val="18"/>
          <w:szCs w:val="17"/>
        </w:rPr>
        <w:t>aus (in Prozent)?</w:t>
      </w:r>
    </w:p>
    <w:p w14:paraId="1E322ECA" w14:textId="77777777" w:rsidR="00F720B1" w:rsidRPr="003046B7" w:rsidRDefault="00F720B1" w:rsidP="00402470">
      <w:pPr>
        <w:pStyle w:val="lauftext"/>
        <w:tabs>
          <w:tab w:val="clear" w:pos="340"/>
          <w:tab w:val="clear" w:pos="2041"/>
          <w:tab w:val="clear" w:pos="2381"/>
          <w:tab w:val="clear" w:pos="4082"/>
          <w:tab w:val="clear" w:pos="4423"/>
          <w:tab w:val="clear" w:pos="6464"/>
          <w:tab w:val="left" w:pos="1985"/>
          <w:tab w:val="left" w:pos="4253"/>
        </w:tabs>
        <w:ind w:right="851"/>
        <w:rPr>
          <w:sz w:val="18"/>
        </w:rPr>
      </w:pPr>
      <w:r w:rsidRPr="003046B7">
        <w:rPr>
          <w:sz w:val="18"/>
        </w:rPr>
        <w:t>%</w:t>
      </w:r>
      <w:r w:rsidRPr="003046B7">
        <w:rPr>
          <w:sz w:val="18"/>
        </w:rPr>
        <w:tab/>
        <w:t>von</w:t>
      </w:r>
      <w:r w:rsidRPr="003046B7">
        <w:rPr>
          <w:sz w:val="18"/>
        </w:rPr>
        <w:tab/>
        <w:t>bis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00"/>
        <w:gridCol w:w="2268"/>
        <w:gridCol w:w="3887"/>
      </w:tblGrid>
      <w:tr w:rsidR="00F720B1" w:rsidRPr="00277ACA" w14:paraId="29AC17E4" w14:textId="77777777" w:rsidTr="00F720B1">
        <w:trPr>
          <w:trHeight w:val="480"/>
        </w:trPr>
        <w:tc>
          <w:tcPr>
            <w:tcW w:w="2000" w:type="dxa"/>
            <w:tcBorders>
              <w:left w:val="single" w:sz="12" w:space="0" w:color="auto"/>
            </w:tcBorders>
            <w:vAlign w:val="center"/>
          </w:tcPr>
          <w:p w14:paraId="0639CD22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</w:tcBorders>
            <w:vAlign w:val="center"/>
          </w:tcPr>
          <w:p w14:paraId="727F4B58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</w:tcBorders>
            <w:vAlign w:val="center"/>
          </w:tcPr>
          <w:p w14:paraId="187A5F70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F720B1" w:rsidRPr="00277ACA" w14:paraId="4EFF25C1" w14:textId="77777777" w:rsidTr="00F720B1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A1D5540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25C66C4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DDF6A56" w14:textId="77777777" w:rsidR="00F720B1" w:rsidRPr="00277ACA" w:rsidRDefault="00F720B1" w:rsidP="00402470">
            <w:pPr>
              <w:pStyle w:val="textintabelle"/>
              <w:ind w:right="851"/>
              <w:rPr>
                <w:rFonts w:cs="Arial"/>
                <w:sz w:val="17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noProof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9472EB" w:rsidRPr="00277ACA" w14:paraId="75DBE71E" w14:textId="77777777" w:rsidTr="009472EB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D584604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E82C652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9FEFA79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9472EB" w:rsidRPr="00277ACA" w14:paraId="4870C0F7" w14:textId="77777777" w:rsidTr="009472EB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03E7113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6848D17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625851E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  <w:tr w:rsidR="009472EB" w:rsidRPr="00277ACA" w14:paraId="6D7EB963" w14:textId="77777777" w:rsidTr="009472EB">
        <w:trPr>
          <w:trHeight w:val="480"/>
        </w:trPr>
        <w:tc>
          <w:tcPr>
            <w:tcW w:w="2000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8A7A13E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1E19560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  <w:tc>
          <w:tcPr>
            <w:tcW w:w="3887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62C5327" w14:textId="77777777" w:rsidR="009472EB" w:rsidRPr="009472EB" w:rsidRDefault="009472EB" w:rsidP="00CA7D51">
            <w:pPr>
              <w:pStyle w:val="textintabelle"/>
              <w:ind w:right="851"/>
              <w:rPr>
                <w:rFonts w:cs="Arial"/>
                <w:sz w:val="18"/>
                <w:szCs w:val="17"/>
              </w:rPr>
            </w:pPr>
            <w:r w:rsidRPr="00D5288A">
              <w:rPr>
                <w:rFonts w:cs="Arial"/>
                <w:sz w:val="18"/>
                <w:szCs w:val="17"/>
              </w:rPr>
              <w:fldChar w:fldCharType="begin">
                <w:ffData>
                  <w:name w:val="Text160"/>
                  <w:enabled/>
                  <w:calcOnExit w:val="0"/>
                  <w:textInput/>
                </w:ffData>
              </w:fldChar>
            </w:r>
            <w:r w:rsidRPr="00D5288A">
              <w:rPr>
                <w:rFonts w:cs="Arial"/>
                <w:sz w:val="18"/>
                <w:szCs w:val="17"/>
              </w:rPr>
              <w:instrText xml:space="preserve"> FORMTEXT </w:instrText>
            </w:r>
            <w:r w:rsidRPr="00D5288A">
              <w:rPr>
                <w:rFonts w:cs="Arial"/>
                <w:sz w:val="18"/>
                <w:szCs w:val="17"/>
              </w:rPr>
            </w:r>
            <w:r w:rsidRPr="00D5288A">
              <w:rPr>
                <w:rFonts w:cs="Arial"/>
                <w:sz w:val="18"/>
                <w:szCs w:val="17"/>
              </w:rPr>
              <w:fldChar w:fldCharType="separate"/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t> </w:t>
            </w:r>
            <w:r w:rsidRPr="00D5288A"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319AE9FA" w14:textId="77777777" w:rsidR="009472EB" w:rsidRDefault="009472EB" w:rsidP="009472EB">
      <w:pPr>
        <w:pStyle w:val="abstandnachtabelle"/>
      </w:pPr>
    </w:p>
    <w:p w14:paraId="36F4ECA4" w14:textId="33109A46" w:rsidR="003F52D7" w:rsidRDefault="003F52D7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F52D7">
        <w:rPr>
          <w:rFonts w:ascii="Arial" w:hAnsi="Arial" w:cs="Arial"/>
          <w:sz w:val="18"/>
          <w:szCs w:val="17"/>
        </w:rPr>
        <w:t>{A_</w:t>
      </w:r>
      <w:r>
        <w:rPr>
          <w:rFonts w:ascii="Arial" w:hAnsi="Arial" w:cs="Arial"/>
          <w:sz w:val="18"/>
          <w:szCs w:val="17"/>
        </w:rPr>
        <w:t>3</w:t>
      </w:r>
      <w:r w:rsidRPr="003F52D7">
        <w:rPr>
          <w:rFonts w:ascii="Arial" w:hAnsi="Arial" w:cs="Arial"/>
          <w:sz w:val="18"/>
          <w:szCs w:val="17"/>
        </w:rPr>
        <w:t>}</w:t>
      </w:r>
    </w:p>
    <w:p w14:paraId="53C3ABE8" w14:textId="77777777" w:rsidR="003F52D7" w:rsidRDefault="003F52D7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</w:p>
    <w:p w14:paraId="1F0EDB96" w14:textId="2ED831A2" w:rsidR="00F720B1" w:rsidRPr="003046B7" w:rsidRDefault="00F720B1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 xml:space="preserve">Für welche </w:t>
      </w:r>
      <w:r w:rsidR="00E81625" w:rsidRPr="003046B7">
        <w:rPr>
          <w:rFonts w:ascii="Arial" w:hAnsi="Arial" w:cs="Arial"/>
          <w:sz w:val="18"/>
          <w:szCs w:val="17"/>
        </w:rPr>
        <w:t>Tätigkeiten haben Sie</w:t>
      </w:r>
      <w:r w:rsidRPr="003046B7">
        <w:rPr>
          <w:rFonts w:ascii="Arial" w:hAnsi="Arial" w:cs="Arial"/>
          <w:sz w:val="18"/>
          <w:szCs w:val="17"/>
        </w:rPr>
        <w:t xml:space="preserve"> </w:t>
      </w:r>
      <w:r w:rsidR="00F818F2" w:rsidRPr="003046B7">
        <w:rPr>
          <w:rFonts w:ascii="Arial" w:hAnsi="Arial" w:cs="Arial"/>
          <w:sz w:val="18"/>
          <w:szCs w:val="17"/>
        </w:rPr>
        <w:t>die</w:t>
      </w:r>
      <w:r w:rsidRPr="003046B7">
        <w:rPr>
          <w:rFonts w:ascii="Arial" w:hAnsi="Arial" w:cs="Arial"/>
          <w:sz w:val="18"/>
          <w:szCs w:val="17"/>
        </w:rPr>
        <w:t xml:space="preserve"> Arbeitsunfähigkeit attestiert?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9"/>
      </w:tblGrid>
      <w:tr w:rsidR="00F720B1" w:rsidRPr="00277ACA" w14:paraId="7250419D" w14:textId="77777777" w:rsidTr="00DC4968">
        <w:trPr>
          <w:trHeight w:val="369"/>
        </w:trPr>
        <w:tc>
          <w:tcPr>
            <w:tcW w:w="8169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80AD313" w14:textId="0360ACF7" w:rsidR="00F720B1" w:rsidRPr="00277ACA" w:rsidRDefault="003F52D7" w:rsidP="00402470">
            <w:pPr>
              <w:pStyle w:val="textintabelle"/>
              <w:ind w:right="851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A_3}"/>
                  </w:textInput>
                </w:ffData>
              </w:fldChar>
            </w:r>
            <w:r>
              <w:rPr>
                <w:color w:val="000000"/>
                <w:sz w:val="18"/>
                <w:szCs w:val="17"/>
              </w:rPr>
              <w:instrText xml:space="preserve"> FORMTEXT </w:instrText>
            </w:r>
            <w:r>
              <w:rPr>
                <w:color w:val="000000"/>
                <w:sz w:val="18"/>
                <w:szCs w:val="17"/>
              </w:rPr>
            </w:r>
            <w:r>
              <w:rPr>
                <w:color w:val="000000"/>
                <w:sz w:val="18"/>
                <w:szCs w:val="17"/>
              </w:rPr>
              <w:fldChar w:fldCharType="separate"/>
            </w:r>
            <w:r>
              <w:rPr>
                <w:noProof/>
                <w:color w:val="000000"/>
                <w:sz w:val="18"/>
                <w:szCs w:val="17"/>
              </w:rPr>
              <w:t>{A_6}</w:t>
            </w:r>
            <w:r>
              <w:rPr>
                <w:color w:val="000000"/>
                <w:sz w:val="18"/>
                <w:szCs w:val="17"/>
              </w:rPr>
              <w:fldChar w:fldCharType="end"/>
            </w:r>
          </w:p>
        </w:tc>
      </w:tr>
    </w:tbl>
    <w:p w14:paraId="0BF20957" w14:textId="77777777" w:rsidR="008030D7" w:rsidRDefault="008030D7" w:rsidP="008030D7">
      <w:pPr>
        <w:pStyle w:val="abstandnachtabelle"/>
      </w:pPr>
    </w:p>
    <w:p w14:paraId="5F5D1842" w14:textId="77777777" w:rsidR="00257EF0" w:rsidRPr="00C90F93" w:rsidRDefault="00257EF0" w:rsidP="00257EF0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 xml:space="preserve">1.4 </w:t>
      </w:r>
    </w:p>
    <w:p w14:paraId="11788B06" w14:textId="77777777" w:rsidR="00257EF0" w:rsidRPr="003046B7" w:rsidRDefault="00257EF0" w:rsidP="00257EF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 xml:space="preserve">Gibt es weitere Behandler (Spezialärzte, Spitäler oder Therapeuten)?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257EF0" w:rsidRPr="00277ACA" w14:paraId="602A6A07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87A1FFF" w14:textId="55277E49" w:rsidR="00257EF0" w:rsidRPr="00277ACA" w:rsidRDefault="003F52D7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A_7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{A_7}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6327A10" w14:textId="77777777" w:rsidR="00257EF0" w:rsidRPr="00277ACA" w:rsidRDefault="00257EF0" w:rsidP="00257EF0">
      <w:pPr>
        <w:pStyle w:val="abstandnachtabelle"/>
        <w:ind w:right="851"/>
        <w:rPr>
          <w:rFonts w:cs="Arial"/>
        </w:rPr>
      </w:pPr>
    </w:p>
    <w:p w14:paraId="6981AAC0" w14:textId="77777777" w:rsidR="00257EF0" w:rsidRPr="003046B7" w:rsidRDefault="002B45E4" w:rsidP="00257EF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Bitte legen Sie</w:t>
      </w:r>
      <w:r w:rsidR="00257EF0" w:rsidRPr="003046B7">
        <w:rPr>
          <w:rFonts w:ascii="Arial" w:hAnsi="Arial" w:cs="Arial"/>
          <w:sz w:val="18"/>
          <w:szCs w:val="17"/>
        </w:rPr>
        <w:t xml:space="preserve"> Kopien von </w:t>
      </w:r>
      <w:r w:rsidRPr="003046B7">
        <w:rPr>
          <w:rFonts w:ascii="Arial" w:hAnsi="Arial" w:cs="Arial"/>
          <w:sz w:val="18"/>
          <w:szCs w:val="17"/>
        </w:rPr>
        <w:t xml:space="preserve">bereits </w:t>
      </w:r>
      <w:r w:rsidR="00257EF0" w:rsidRPr="003046B7">
        <w:rPr>
          <w:rFonts w:ascii="Arial" w:hAnsi="Arial" w:cs="Arial"/>
          <w:sz w:val="18"/>
          <w:szCs w:val="17"/>
        </w:rPr>
        <w:t xml:space="preserve">vorliegenden Berichten </w:t>
      </w:r>
      <w:r w:rsidRPr="003046B7">
        <w:rPr>
          <w:rFonts w:ascii="Arial" w:hAnsi="Arial" w:cs="Arial"/>
          <w:sz w:val="18"/>
          <w:szCs w:val="17"/>
        </w:rPr>
        <w:t>bei</w:t>
      </w:r>
      <w:r w:rsidR="00257EF0" w:rsidRPr="003046B7">
        <w:rPr>
          <w:rFonts w:ascii="Arial" w:hAnsi="Arial" w:cs="Arial"/>
          <w:sz w:val="18"/>
          <w:szCs w:val="17"/>
        </w:rPr>
        <w:t>.</w:t>
      </w:r>
    </w:p>
    <w:p w14:paraId="2E807A04" w14:textId="77777777" w:rsidR="00F720B1" w:rsidRDefault="00F720B1" w:rsidP="00402470">
      <w:pPr>
        <w:pStyle w:val="03textnormal"/>
        <w:ind w:right="851"/>
        <w:rPr>
          <w:rFonts w:ascii="Arial" w:hAnsi="Arial" w:cs="Arial"/>
          <w:b/>
          <w:szCs w:val="22"/>
        </w:rPr>
      </w:pPr>
    </w:p>
    <w:p w14:paraId="11D5C55F" w14:textId="77777777" w:rsidR="00BD00C5" w:rsidRPr="00277ACA" w:rsidRDefault="00BD00C5" w:rsidP="00402470">
      <w:pPr>
        <w:pStyle w:val="02untertitelnummeriert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t>Medizinische Situation</w:t>
      </w:r>
    </w:p>
    <w:p w14:paraId="51017FCA" w14:textId="77777777" w:rsidR="00402470" w:rsidRPr="00402470" w:rsidRDefault="00402470" w:rsidP="00402470">
      <w:pPr>
        <w:spacing w:line="47" w:lineRule="exact"/>
        <w:ind w:right="851"/>
        <w:rPr>
          <w:b/>
          <w:bCs/>
          <w:color w:val="FF0000"/>
        </w:rPr>
      </w:pPr>
    </w:p>
    <w:p w14:paraId="41903DA7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2.1</w:t>
      </w:r>
    </w:p>
    <w:p w14:paraId="5599FE44" w14:textId="77777777" w:rsidR="000315C8" w:rsidRPr="003046B7" w:rsidRDefault="00913035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 xml:space="preserve">Vorgeschichte und Entwicklung </w:t>
      </w:r>
      <w:r w:rsidR="00190E1B" w:rsidRPr="003046B7">
        <w:rPr>
          <w:rFonts w:ascii="Arial" w:hAnsi="Arial" w:cs="Arial"/>
          <w:sz w:val="18"/>
          <w:szCs w:val="17"/>
        </w:rPr>
        <w:t>der Patientin/</w:t>
      </w:r>
      <w:r w:rsidRPr="003046B7">
        <w:rPr>
          <w:rFonts w:ascii="Arial" w:hAnsi="Arial" w:cs="Arial"/>
          <w:sz w:val="18"/>
          <w:szCs w:val="17"/>
        </w:rPr>
        <w:t>des Patienten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4986F258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FBC654D" w14:textId="79BEB8A6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90BFCB9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3BEB2E7B" w14:textId="77777777" w:rsidR="009472EB" w:rsidRDefault="009472EB" w:rsidP="00F9430E">
      <w:pPr>
        <w:pStyle w:val="titelrotmitabstand"/>
        <w:numPr>
          <w:ilvl w:val="0"/>
          <w:numId w:val="0"/>
        </w:numPr>
        <w:rPr>
          <w:color w:val="auto"/>
        </w:rPr>
      </w:pPr>
    </w:p>
    <w:p w14:paraId="48630664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</w:t>
      </w:r>
      <w:r w:rsidR="008D4066" w:rsidRPr="00C90F93">
        <w:rPr>
          <w:color w:val="auto"/>
        </w:rPr>
        <w:t>2</w:t>
      </w:r>
    </w:p>
    <w:p w14:paraId="19F8FEC6" w14:textId="77777777" w:rsidR="00BD00C5" w:rsidRPr="003046B7" w:rsidRDefault="001B4337" w:rsidP="00402470">
      <w:pPr>
        <w:pStyle w:val="02untertitel"/>
        <w:ind w:right="851"/>
        <w:rPr>
          <w:rFonts w:ascii="Arial" w:hAnsi="Arial" w:cs="Arial"/>
          <w:b w:val="0"/>
          <w:sz w:val="18"/>
          <w:szCs w:val="17"/>
        </w:rPr>
      </w:pPr>
      <w:r w:rsidRPr="003046B7">
        <w:rPr>
          <w:rFonts w:ascii="Arial" w:hAnsi="Arial" w:cs="Arial"/>
          <w:b w:val="0"/>
          <w:sz w:val="18"/>
          <w:szCs w:val="17"/>
        </w:rPr>
        <w:t xml:space="preserve">Aktuelle medizinische </w:t>
      </w:r>
      <w:r w:rsidR="00913035" w:rsidRPr="003046B7">
        <w:rPr>
          <w:rFonts w:ascii="Arial" w:hAnsi="Arial" w:cs="Arial"/>
          <w:b w:val="0"/>
          <w:sz w:val="18"/>
          <w:szCs w:val="17"/>
        </w:rPr>
        <w:t xml:space="preserve">Symptomatik und </w:t>
      </w:r>
      <w:r w:rsidRPr="003046B7">
        <w:rPr>
          <w:rFonts w:ascii="Arial" w:hAnsi="Arial" w:cs="Arial"/>
          <w:b w:val="0"/>
          <w:sz w:val="18"/>
          <w:szCs w:val="17"/>
        </w:rPr>
        <w:t>Situation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01B3C983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052C09C" w14:textId="1B2C0270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2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694659D7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4AF17E9C" w14:textId="77777777" w:rsidR="007B79D7" w:rsidRPr="00C90F93" w:rsidRDefault="007B79D7" w:rsidP="007B79D7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</w:t>
      </w:r>
      <w:r w:rsidR="008D4066" w:rsidRPr="00C90F93">
        <w:rPr>
          <w:color w:val="auto"/>
        </w:rPr>
        <w:t>3</w:t>
      </w:r>
    </w:p>
    <w:p w14:paraId="2D9307B5" w14:textId="77777777" w:rsidR="007B79D7" w:rsidRPr="003046B7" w:rsidRDefault="007B79D7" w:rsidP="007B79D7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Aktuelle Medikation (einschl. Dosis)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7B79D7" w:rsidRPr="00277ACA" w14:paraId="70C5603B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C9B66D8" w14:textId="7E4058BC" w:rsidR="007B79D7" w:rsidRPr="00277ACA" w:rsidRDefault="003F52D7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{B_8}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F09A9B3" w14:textId="77777777" w:rsidR="007B79D7" w:rsidRPr="00277ACA" w:rsidRDefault="007B79D7" w:rsidP="007B79D7">
      <w:pPr>
        <w:pStyle w:val="abstandnachtabelle"/>
        <w:ind w:right="851"/>
        <w:rPr>
          <w:rFonts w:cs="Arial"/>
        </w:rPr>
      </w:pPr>
    </w:p>
    <w:p w14:paraId="10C01205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</w:t>
      </w:r>
      <w:r w:rsidR="008D4066" w:rsidRPr="00C90F93">
        <w:rPr>
          <w:color w:val="auto"/>
        </w:rPr>
        <w:t>4</w:t>
      </w:r>
    </w:p>
    <w:p w14:paraId="33800310" w14:textId="77777777" w:rsidR="00BD00C5" w:rsidRPr="003046B7" w:rsidRDefault="00F8362F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 xml:space="preserve">Ausführliche </w:t>
      </w:r>
      <w:r w:rsidR="00190E1B" w:rsidRPr="003046B7">
        <w:rPr>
          <w:rFonts w:ascii="Arial" w:hAnsi="Arial" w:cs="Arial"/>
          <w:b w:val="0"/>
          <w:sz w:val="18"/>
          <w:szCs w:val="18"/>
        </w:rPr>
        <w:t xml:space="preserve">objektive </w:t>
      </w:r>
      <w:r w:rsidRPr="003046B7">
        <w:rPr>
          <w:rFonts w:ascii="Arial" w:hAnsi="Arial" w:cs="Arial"/>
          <w:b w:val="0"/>
          <w:sz w:val="18"/>
          <w:szCs w:val="18"/>
        </w:rPr>
        <w:t>Befunde auf Basis Ihrer Untersuchungen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6075A557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1024DF6" w14:textId="7DF9B803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{B_3}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1C54E5AE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7FFC0D56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2.5</w:t>
      </w:r>
    </w:p>
    <w:p w14:paraId="0398A73D" w14:textId="77777777" w:rsidR="00BD00C5" w:rsidRPr="003046B7" w:rsidRDefault="001B4337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Diagnosen</w:t>
      </w:r>
      <w:r w:rsidR="00913035" w:rsidRPr="003046B7">
        <w:rPr>
          <w:rFonts w:ascii="Arial" w:hAnsi="Arial" w:cs="Arial"/>
          <w:b w:val="0"/>
          <w:sz w:val="18"/>
          <w:szCs w:val="18"/>
        </w:rPr>
        <w:t xml:space="preserve"> mit Auswirkung auf die Arbeitsfähigkeit</w:t>
      </w:r>
    </w:p>
    <w:p w14:paraId="1254808B" w14:textId="77777777" w:rsidR="00913035" w:rsidRPr="003046B7" w:rsidRDefault="00913035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(</w:t>
      </w:r>
      <w:r w:rsidR="00BE7FE2" w:rsidRPr="003046B7">
        <w:rPr>
          <w:rFonts w:ascii="Arial" w:hAnsi="Arial" w:cs="Arial"/>
          <w:sz w:val="18"/>
          <w:szCs w:val="18"/>
        </w:rPr>
        <w:t xml:space="preserve">Bei </w:t>
      </w:r>
      <w:r w:rsidRPr="003046B7">
        <w:rPr>
          <w:rFonts w:ascii="Arial" w:hAnsi="Arial" w:cs="Arial"/>
          <w:sz w:val="18"/>
          <w:szCs w:val="18"/>
        </w:rPr>
        <w:t xml:space="preserve">psychischen Erkrankungen bitte </w:t>
      </w:r>
      <w:r w:rsidR="00BE7FE2" w:rsidRPr="003046B7">
        <w:rPr>
          <w:rFonts w:ascii="Arial" w:hAnsi="Arial" w:cs="Arial"/>
          <w:sz w:val="18"/>
          <w:szCs w:val="18"/>
        </w:rPr>
        <w:t>ICD-10</w:t>
      </w:r>
      <w:r w:rsidRPr="003046B7">
        <w:rPr>
          <w:rFonts w:ascii="Arial" w:hAnsi="Arial" w:cs="Arial"/>
          <w:sz w:val="18"/>
          <w:szCs w:val="18"/>
        </w:rPr>
        <w:t>- oder DSM-</w:t>
      </w:r>
      <w:r w:rsidR="008D4066" w:rsidRPr="003046B7">
        <w:rPr>
          <w:rFonts w:ascii="Arial" w:hAnsi="Arial" w:cs="Arial"/>
          <w:sz w:val="18"/>
          <w:szCs w:val="18"/>
        </w:rPr>
        <w:t>5</w:t>
      </w:r>
      <w:r w:rsidRPr="003046B7">
        <w:rPr>
          <w:rFonts w:ascii="Arial" w:hAnsi="Arial" w:cs="Arial"/>
          <w:sz w:val="18"/>
          <w:szCs w:val="18"/>
        </w:rPr>
        <w:t>-Codes angeben</w:t>
      </w:r>
      <w:r w:rsidR="005260FB" w:rsidRPr="003046B7">
        <w:rPr>
          <w:rFonts w:ascii="Arial" w:hAnsi="Arial" w:cs="Arial"/>
          <w:sz w:val="18"/>
          <w:szCs w:val="18"/>
        </w:rPr>
        <w:t>.</w:t>
      </w:r>
      <w:r w:rsidR="004263ED" w:rsidRPr="003046B7">
        <w:rPr>
          <w:rFonts w:ascii="Arial" w:hAnsi="Arial" w:cs="Arial"/>
          <w:sz w:val="18"/>
          <w:szCs w:val="18"/>
        </w:rPr>
        <w:t>)</w:t>
      </w:r>
    </w:p>
    <w:p w14:paraId="4ED3FC82" w14:textId="77777777" w:rsidR="00A96743" w:rsidRPr="003046B7" w:rsidRDefault="00FD1814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Wann wurden welche Diagnosen </w:t>
      </w:r>
      <w:r w:rsidR="005260FB" w:rsidRPr="003046B7">
        <w:rPr>
          <w:rFonts w:ascii="Arial" w:hAnsi="Arial" w:cs="Arial"/>
          <w:sz w:val="18"/>
          <w:szCs w:val="18"/>
        </w:rPr>
        <w:t>gestellt</w:t>
      </w:r>
      <w:r w:rsidRPr="003046B7">
        <w:rPr>
          <w:rFonts w:ascii="Arial" w:hAnsi="Arial" w:cs="Arial"/>
          <w:sz w:val="18"/>
          <w:szCs w:val="18"/>
        </w:rPr>
        <w:t>?</w:t>
      </w:r>
      <w:r w:rsidRPr="003046B7">
        <w:rPr>
          <w:rFonts w:ascii="Arial" w:hAnsi="Arial" w:cs="Arial"/>
          <w:i/>
          <w:color w:val="0000FF"/>
          <w:sz w:val="18"/>
          <w:szCs w:val="18"/>
        </w:rPr>
        <w:t xml:space="preserve">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2BE35B1C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58AE0EB" w14:textId="13BFD22C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4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{B_4}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4C2AFC71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28234887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2.6</w:t>
      </w:r>
    </w:p>
    <w:p w14:paraId="6CA235D6" w14:textId="77777777" w:rsidR="00A96743" w:rsidRPr="003046B7" w:rsidRDefault="00A96743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Diagnosen ohne Auswirkung auf die Arbeitsfähigkeit</w:t>
      </w:r>
    </w:p>
    <w:p w14:paraId="25F847EF" w14:textId="77777777" w:rsidR="00A96743" w:rsidRPr="003046B7" w:rsidRDefault="00FD1814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Wann wurden welche Diagnosen </w:t>
      </w:r>
      <w:r w:rsidR="005260FB" w:rsidRPr="003046B7">
        <w:rPr>
          <w:rFonts w:ascii="Arial" w:hAnsi="Arial" w:cs="Arial"/>
          <w:sz w:val="18"/>
          <w:szCs w:val="18"/>
        </w:rPr>
        <w:t>gestellt</w:t>
      </w:r>
      <w:r w:rsidRPr="003046B7">
        <w:rPr>
          <w:rFonts w:ascii="Arial" w:hAnsi="Arial" w:cs="Arial"/>
          <w:sz w:val="18"/>
          <w:szCs w:val="18"/>
        </w:rPr>
        <w:t>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96743" w:rsidRPr="00277ACA" w14:paraId="452988F4" w14:textId="77777777" w:rsidTr="00A96743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0EC5299" w14:textId="0DC8F50D" w:rsidR="00A96743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5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{B_5}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6577DC85" w14:textId="77777777" w:rsidR="00A96743" w:rsidRPr="00277ACA" w:rsidRDefault="00A96743" w:rsidP="00402470">
      <w:pPr>
        <w:pStyle w:val="abstandnachtabelle"/>
        <w:ind w:right="851"/>
        <w:rPr>
          <w:rFonts w:cs="Arial"/>
        </w:rPr>
      </w:pPr>
    </w:p>
    <w:p w14:paraId="4253B907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2.7</w:t>
      </w:r>
    </w:p>
    <w:p w14:paraId="20EE0BCD" w14:textId="77777777" w:rsidR="0013475E" w:rsidRPr="003046B7" w:rsidRDefault="00156CDD" w:rsidP="00402470">
      <w:pPr>
        <w:spacing w:line="240" w:lineRule="auto"/>
        <w:ind w:right="851"/>
        <w:rPr>
          <w:rFonts w:cs="Arial"/>
          <w:sz w:val="18"/>
          <w:szCs w:val="18"/>
        </w:rPr>
      </w:pPr>
      <w:r w:rsidRPr="003046B7">
        <w:rPr>
          <w:rFonts w:cs="Arial"/>
          <w:sz w:val="18"/>
          <w:szCs w:val="18"/>
        </w:rPr>
        <w:t xml:space="preserve">Ihre </w:t>
      </w:r>
      <w:r w:rsidR="0013475E" w:rsidRPr="003046B7">
        <w:rPr>
          <w:rFonts w:cs="Arial"/>
          <w:sz w:val="18"/>
          <w:szCs w:val="18"/>
        </w:rPr>
        <w:t>Prognose</w:t>
      </w:r>
      <w:r w:rsidR="00E37B35" w:rsidRPr="003046B7">
        <w:rPr>
          <w:rFonts w:cs="Arial"/>
          <w:sz w:val="18"/>
          <w:szCs w:val="18"/>
        </w:rPr>
        <w:t xml:space="preserve"> zur Arbeitsfähigkeit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13475E" w:rsidRPr="00277ACA" w14:paraId="39E75D90" w14:textId="77777777" w:rsidTr="00DC4968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67476B2C" w14:textId="2F7AF624" w:rsidR="0013475E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6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{B_6}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7BFD2A56" w14:textId="77777777" w:rsidR="0013475E" w:rsidRPr="00277ACA" w:rsidRDefault="0013475E" w:rsidP="00402470">
      <w:pPr>
        <w:pStyle w:val="abstandnachtabelle"/>
        <w:ind w:right="851"/>
        <w:rPr>
          <w:rFonts w:cs="Arial"/>
        </w:rPr>
      </w:pPr>
    </w:p>
    <w:p w14:paraId="3A4E1AF5" w14:textId="77777777" w:rsidR="00F9430E" w:rsidRPr="00C90F93" w:rsidRDefault="00F9430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2.8</w:t>
      </w:r>
    </w:p>
    <w:p w14:paraId="616CEA44" w14:textId="77777777" w:rsidR="001B4337" w:rsidRPr="003046B7" w:rsidRDefault="00FD1814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Ihr weiteres </w:t>
      </w:r>
      <w:r w:rsidR="001B4337" w:rsidRPr="003046B7">
        <w:rPr>
          <w:rFonts w:ascii="Arial" w:hAnsi="Arial" w:cs="Arial"/>
          <w:sz w:val="18"/>
          <w:szCs w:val="18"/>
        </w:rPr>
        <w:t xml:space="preserve">Vorgehen / </w:t>
      </w:r>
      <w:r w:rsidR="006025E4" w:rsidRPr="003046B7">
        <w:rPr>
          <w:rFonts w:ascii="Arial" w:hAnsi="Arial" w:cs="Arial"/>
          <w:sz w:val="18"/>
          <w:szCs w:val="18"/>
        </w:rPr>
        <w:t xml:space="preserve">Ihr </w:t>
      </w:r>
      <w:r w:rsidR="001B4337" w:rsidRPr="003046B7">
        <w:rPr>
          <w:rFonts w:ascii="Arial" w:hAnsi="Arial" w:cs="Arial"/>
          <w:sz w:val="18"/>
          <w:szCs w:val="18"/>
        </w:rPr>
        <w:t>Behandlungsplan</w:t>
      </w:r>
      <w:r w:rsidR="00A96743" w:rsidRPr="003046B7">
        <w:rPr>
          <w:rFonts w:ascii="Arial" w:hAnsi="Arial" w:cs="Arial"/>
          <w:sz w:val="18"/>
          <w:szCs w:val="18"/>
        </w:rPr>
        <w:t xml:space="preserve"> (Therapien, operative Eingriffe, Medikation)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5C759454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A641490" w14:textId="343014D0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B_7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{B_7}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5C84750" w14:textId="77777777" w:rsidR="009F5276" w:rsidRDefault="009F5276" w:rsidP="009F5276">
      <w:pPr>
        <w:pStyle w:val="titelrotmitabstand"/>
        <w:numPr>
          <w:ilvl w:val="0"/>
          <w:numId w:val="0"/>
        </w:numPr>
        <w:rPr>
          <w:color w:val="auto"/>
          <w:sz w:val="17"/>
          <w:szCs w:val="17"/>
        </w:rPr>
      </w:pPr>
    </w:p>
    <w:p w14:paraId="0F649804" w14:textId="77777777" w:rsidR="009472EB" w:rsidRDefault="009472EB" w:rsidP="009472EB">
      <w:pPr>
        <w:pStyle w:val="lauftextChar"/>
      </w:pPr>
    </w:p>
    <w:p w14:paraId="21287DAA" w14:textId="77777777" w:rsidR="009472EB" w:rsidRDefault="009472EB" w:rsidP="009472EB">
      <w:pPr>
        <w:pStyle w:val="lauftextChar"/>
      </w:pPr>
    </w:p>
    <w:p w14:paraId="29699CAE" w14:textId="77777777" w:rsidR="009472EB" w:rsidRDefault="009472EB" w:rsidP="009472EB">
      <w:pPr>
        <w:pStyle w:val="lauftextChar"/>
      </w:pPr>
    </w:p>
    <w:p w14:paraId="53AC8259" w14:textId="77777777" w:rsidR="009472EB" w:rsidRDefault="009472EB" w:rsidP="009472EB">
      <w:pPr>
        <w:pStyle w:val="lauftextChar"/>
      </w:pPr>
    </w:p>
    <w:p w14:paraId="1C116095" w14:textId="77777777" w:rsidR="009472EB" w:rsidRDefault="009472EB" w:rsidP="009472EB">
      <w:pPr>
        <w:pStyle w:val="lauftextChar"/>
      </w:pPr>
    </w:p>
    <w:p w14:paraId="61B2FC35" w14:textId="77777777" w:rsidR="009472EB" w:rsidRDefault="009472EB" w:rsidP="009472EB">
      <w:pPr>
        <w:pStyle w:val="lauftextChar"/>
      </w:pPr>
    </w:p>
    <w:p w14:paraId="2A82736B" w14:textId="77777777" w:rsidR="009472EB" w:rsidRPr="009472EB" w:rsidRDefault="009472EB" w:rsidP="009472EB">
      <w:pPr>
        <w:pStyle w:val="lauftextChar"/>
      </w:pPr>
    </w:p>
    <w:p w14:paraId="69929481" w14:textId="77777777" w:rsidR="008D4066" w:rsidRPr="004F6A2E" w:rsidRDefault="008D4066" w:rsidP="009F5276">
      <w:pPr>
        <w:pStyle w:val="02untertitelnummeriert"/>
        <w:rPr>
          <w:rFonts w:ascii="Arial" w:hAnsi="Arial"/>
          <w:bCs/>
          <w:sz w:val="24"/>
        </w:rPr>
      </w:pPr>
      <w:r w:rsidRPr="004F6A2E">
        <w:rPr>
          <w:rFonts w:ascii="Arial" w:hAnsi="Arial"/>
          <w:bCs/>
          <w:sz w:val="24"/>
        </w:rPr>
        <w:t>Berufliche Situation</w:t>
      </w:r>
    </w:p>
    <w:p w14:paraId="37580164" w14:textId="77777777" w:rsidR="00F9430E" w:rsidRPr="00C90F93" w:rsidRDefault="008D4066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3.1</w:t>
      </w:r>
    </w:p>
    <w:p w14:paraId="463A1BB7" w14:textId="77777777" w:rsidR="001B4337" w:rsidRPr="003046B7" w:rsidRDefault="00C5205D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Welche Tätigkeit übt </w:t>
      </w:r>
      <w:r w:rsidR="00E95801" w:rsidRPr="003046B7">
        <w:rPr>
          <w:rFonts w:ascii="Arial" w:hAnsi="Arial" w:cs="Arial"/>
          <w:sz w:val="18"/>
          <w:szCs w:val="18"/>
        </w:rPr>
        <w:t>der Patient</w:t>
      </w:r>
      <w:r w:rsidRPr="003046B7">
        <w:rPr>
          <w:rFonts w:ascii="Arial" w:hAnsi="Arial" w:cs="Arial"/>
          <w:sz w:val="18"/>
          <w:szCs w:val="18"/>
        </w:rPr>
        <w:t xml:space="preserve">, </w:t>
      </w:r>
      <w:r w:rsidR="00E95801" w:rsidRPr="003046B7">
        <w:rPr>
          <w:rFonts w:ascii="Arial" w:hAnsi="Arial" w:cs="Arial"/>
          <w:sz w:val="18"/>
          <w:szCs w:val="18"/>
        </w:rPr>
        <w:t xml:space="preserve">die </w:t>
      </w:r>
      <w:r w:rsidRPr="003046B7">
        <w:rPr>
          <w:rFonts w:ascii="Arial" w:hAnsi="Arial" w:cs="Arial"/>
          <w:sz w:val="18"/>
          <w:szCs w:val="18"/>
        </w:rPr>
        <w:t>Patient</w:t>
      </w:r>
      <w:r w:rsidR="00E95801" w:rsidRPr="003046B7">
        <w:rPr>
          <w:rFonts w:ascii="Arial" w:hAnsi="Arial" w:cs="Arial"/>
          <w:sz w:val="18"/>
          <w:szCs w:val="18"/>
        </w:rPr>
        <w:t>in</w:t>
      </w:r>
      <w:r w:rsidRPr="003046B7">
        <w:rPr>
          <w:rFonts w:ascii="Arial" w:hAnsi="Arial" w:cs="Arial"/>
          <w:sz w:val="18"/>
          <w:szCs w:val="18"/>
        </w:rPr>
        <w:t xml:space="preserve"> gegenwärtig aus?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214B00DC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E4612C6" w14:textId="40DAF133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556CC3F9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48A70F4F" w14:textId="77777777" w:rsidR="00F9430E" w:rsidRPr="009472EB" w:rsidRDefault="008D4066" w:rsidP="009472EB">
      <w:pPr>
        <w:pStyle w:val="titelrotmitabstand"/>
        <w:numPr>
          <w:ilvl w:val="0"/>
          <w:numId w:val="0"/>
        </w:numPr>
        <w:rPr>
          <w:color w:val="auto"/>
        </w:rPr>
      </w:pPr>
      <w:r w:rsidRPr="009472EB">
        <w:rPr>
          <w:color w:val="auto"/>
        </w:rPr>
        <w:t>3.2</w:t>
      </w:r>
    </w:p>
    <w:p w14:paraId="4C031A19" w14:textId="77777777" w:rsidR="00402470" w:rsidRPr="003046B7" w:rsidRDefault="0040247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Welche Informationen zur beruflichen Situation liegen Ihnen vor?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54E67" w:rsidRPr="00277ACA" w14:paraId="44D63800" w14:textId="77777777" w:rsidTr="00A54E67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E0D071A" w14:textId="0738C8F4" w:rsidR="00A54E67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2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692F43BF" w14:textId="77777777" w:rsidR="00A54E67" w:rsidRPr="00277ACA" w:rsidRDefault="00A54E67" w:rsidP="00402470">
      <w:pPr>
        <w:pStyle w:val="abstandnachtabelle"/>
        <w:ind w:right="851"/>
        <w:rPr>
          <w:rFonts w:cs="Arial"/>
        </w:rPr>
      </w:pPr>
    </w:p>
    <w:p w14:paraId="5546D7DE" w14:textId="77777777" w:rsidR="00FA2816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="00C5205D" w:rsidRPr="003046B7">
        <w:rPr>
          <w:rFonts w:ascii="Arial" w:hAnsi="Arial" w:cs="Arial"/>
          <w:sz w:val="18"/>
          <w:szCs w:val="18"/>
        </w:rPr>
        <w:t>Keine</w:t>
      </w:r>
    </w:p>
    <w:p w14:paraId="19D4458E" w14:textId="77777777" w:rsidR="008030D7" w:rsidRDefault="008030D7" w:rsidP="008030D7">
      <w:pPr>
        <w:pStyle w:val="abstandnachtabelle"/>
      </w:pPr>
    </w:p>
    <w:p w14:paraId="7F7D0D42" w14:textId="77777777" w:rsidR="00F9430E" w:rsidRPr="00C90F93" w:rsidRDefault="008D4066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3.3</w:t>
      </w:r>
    </w:p>
    <w:p w14:paraId="7B729169" w14:textId="77777777" w:rsidR="00A54E67" w:rsidRPr="003046B7" w:rsidRDefault="00A54E67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Welche Anforderungen </w:t>
      </w:r>
      <w:r w:rsidR="00086CC6" w:rsidRPr="003046B7">
        <w:rPr>
          <w:rFonts w:ascii="Arial" w:hAnsi="Arial" w:cs="Arial"/>
          <w:sz w:val="18"/>
          <w:szCs w:val="18"/>
        </w:rPr>
        <w:t>stellt die aktuelle Tätigkeit an Ihre Patient</w:t>
      </w:r>
      <w:r w:rsidR="001906D4" w:rsidRPr="003046B7">
        <w:rPr>
          <w:rFonts w:ascii="Arial" w:hAnsi="Arial" w:cs="Arial"/>
          <w:sz w:val="18"/>
          <w:szCs w:val="18"/>
        </w:rPr>
        <w:t>i</w:t>
      </w:r>
      <w:r w:rsidR="00086CC6" w:rsidRPr="003046B7">
        <w:rPr>
          <w:rFonts w:ascii="Arial" w:hAnsi="Arial" w:cs="Arial"/>
          <w:sz w:val="18"/>
          <w:szCs w:val="18"/>
        </w:rPr>
        <w:t>n</w:t>
      </w:r>
      <w:r w:rsidR="00E95801" w:rsidRPr="003046B7">
        <w:rPr>
          <w:rFonts w:ascii="Arial" w:hAnsi="Arial" w:cs="Arial"/>
          <w:sz w:val="18"/>
          <w:szCs w:val="18"/>
        </w:rPr>
        <w:t xml:space="preserve">, </w:t>
      </w:r>
      <w:r w:rsidR="00086CC6" w:rsidRPr="003046B7">
        <w:rPr>
          <w:rFonts w:ascii="Arial" w:hAnsi="Arial" w:cs="Arial"/>
          <w:sz w:val="18"/>
          <w:szCs w:val="18"/>
        </w:rPr>
        <w:t>Ihre</w:t>
      </w:r>
      <w:r w:rsidR="001906D4" w:rsidRPr="003046B7">
        <w:rPr>
          <w:rFonts w:ascii="Arial" w:hAnsi="Arial" w:cs="Arial"/>
          <w:sz w:val="18"/>
          <w:szCs w:val="18"/>
        </w:rPr>
        <w:t>n</w:t>
      </w:r>
      <w:r w:rsidR="00086CC6" w:rsidRPr="003046B7">
        <w:rPr>
          <w:rFonts w:ascii="Arial" w:hAnsi="Arial" w:cs="Arial"/>
          <w:sz w:val="18"/>
          <w:szCs w:val="18"/>
        </w:rPr>
        <w:t xml:space="preserve"> Patient</w:t>
      </w:r>
      <w:r w:rsidR="001906D4" w:rsidRPr="003046B7">
        <w:rPr>
          <w:rFonts w:ascii="Arial" w:hAnsi="Arial" w:cs="Arial"/>
          <w:sz w:val="18"/>
          <w:szCs w:val="18"/>
        </w:rPr>
        <w:t>e</w:t>
      </w:r>
      <w:r w:rsidR="00086CC6" w:rsidRPr="003046B7">
        <w:rPr>
          <w:rFonts w:ascii="Arial" w:hAnsi="Arial" w:cs="Arial"/>
          <w:sz w:val="18"/>
          <w:szCs w:val="18"/>
        </w:rPr>
        <w:t xml:space="preserve">n? </w:t>
      </w:r>
      <w:r w:rsidR="00086CC6" w:rsidRPr="003046B7">
        <w:rPr>
          <w:rFonts w:ascii="Arial" w:hAnsi="Arial" w:cs="Arial"/>
          <w:sz w:val="18"/>
          <w:szCs w:val="18"/>
        </w:rPr>
        <w:br/>
      </w:r>
      <w:r w:rsidRPr="003046B7">
        <w:rPr>
          <w:rFonts w:ascii="Arial" w:hAnsi="Arial" w:cs="Arial"/>
          <w:sz w:val="18"/>
          <w:szCs w:val="18"/>
        </w:rPr>
        <w:t>(</w:t>
      </w:r>
      <w:r w:rsidR="00956D93" w:rsidRPr="003046B7">
        <w:rPr>
          <w:rFonts w:ascii="Arial" w:hAnsi="Arial" w:cs="Arial"/>
          <w:sz w:val="18"/>
          <w:szCs w:val="18"/>
        </w:rPr>
        <w:t>Zu</w:t>
      </w:r>
      <w:r w:rsidR="00284C91" w:rsidRPr="003046B7">
        <w:rPr>
          <w:rFonts w:ascii="Arial" w:hAnsi="Arial" w:cs="Arial"/>
          <w:sz w:val="18"/>
          <w:szCs w:val="18"/>
        </w:rPr>
        <w:t>m</w:t>
      </w:r>
      <w:r w:rsidR="00956D93" w:rsidRPr="003046B7">
        <w:rPr>
          <w:rFonts w:ascii="Arial" w:hAnsi="Arial" w:cs="Arial"/>
          <w:sz w:val="18"/>
          <w:szCs w:val="18"/>
        </w:rPr>
        <w:t xml:space="preserve"> Beispiel:</w:t>
      </w:r>
      <w:r w:rsidR="007415C6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körperlich streng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</w:t>
      </w:r>
      <w:r w:rsidR="00086CC6" w:rsidRPr="003046B7">
        <w:rPr>
          <w:rFonts w:ascii="Arial" w:hAnsi="Arial" w:cs="Arial"/>
          <w:sz w:val="18"/>
          <w:szCs w:val="18"/>
        </w:rPr>
        <w:t xml:space="preserve"> </w:t>
      </w:r>
      <w:r w:rsidR="0013475E" w:rsidRPr="003046B7">
        <w:rPr>
          <w:rFonts w:ascii="Arial" w:hAnsi="Arial" w:cs="Arial"/>
          <w:sz w:val="18"/>
          <w:szCs w:val="18"/>
        </w:rPr>
        <w:t>wechselbelastend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="00086CC6" w:rsidRPr="003046B7">
        <w:rPr>
          <w:rFonts w:ascii="Arial" w:hAnsi="Arial" w:cs="Arial"/>
          <w:sz w:val="18"/>
          <w:szCs w:val="18"/>
        </w:rPr>
        <w:t xml:space="preserve">/ </w:t>
      </w:r>
      <w:r w:rsidRPr="003046B7">
        <w:rPr>
          <w:rFonts w:ascii="Arial" w:hAnsi="Arial" w:cs="Arial"/>
          <w:sz w:val="18"/>
          <w:szCs w:val="18"/>
        </w:rPr>
        <w:t>repetitiv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 Führungsfunkti</w:t>
      </w:r>
      <w:r w:rsidR="00086CC6" w:rsidRPr="003046B7">
        <w:rPr>
          <w:rFonts w:ascii="Arial" w:hAnsi="Arial" w:cs="Arial"/>
          <w:sz w:val="18"/>
          <w:szCs w:val="18"/>
        </w:rPr>
        <w:t>on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="00086CC6" w:rsidRPr="003046B7">
        <w:rPr>
          <w:rFonts w:ascii="Arial" w:hAnsi="Arial" w:cs="Arial"/>
          <w:sz w:val="18"/>
          <w:szCs w:val="18"/>
        </w:rPr>
        <w:t xml:space="preserve">/ </w:t>
      </w:r>
      <w:r w:rsidRPr="003046B7">
        <w:rPr>
          <w:rFonts w:ascii="Arial" w:hAnsi="Arial" w:cs="Arial"/>
          <w:sz w:val="18"/>
          <w:szCs w:val="18"/>
        </w:rPr>
        <w:t>Schichtarbeit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</w:t>
      </w:r>
      <w:r w:rsidR="00086CC6" w:rsidRPr="003046B7">
        <w:rPr>
          <w:rFonts w:ascii="Arial" w:hAnsi="Arial" w:cs="Arial"/>
          <w:sz w:val="18"/>
          <w:szCs w:val="18"/>
        </w:rPr>
        <w:t xml:space="preserve"> </w:t>
      </w:r>
      <w:r w:rsidR="00086CC6" w:rsidRPr="003046B7">
        <w:rPr>
          <w:rFonts w:ascii="Arial" w:hAnsi="Arial" w:cs="Arial"/>
          <w:sz w:val="18"/>
          <w:szCs w:val="18"/>
        </w:rPr>
        <w:br/>
      </w:r>
      <w:r w:rsidRPr="003046B7">
        <w:rPr>
          <w:rFonts w:ascii="Arial" w:hAnsi="Arial" w:cs="Arial"/>
          <w:sz w:val="18"/>
          <w:szCs w:val="18"/>
        </w:rPr>
        <w:t>Teamarbeit</w:t>
      </w:r>
      <w:r w:rsidR="00956D93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/</w:t>
      </w:r>
      <w:r w:rsidR="00086CC6" w:rsidRPr="003046B7">
        <w:rPr>
          <w:rFonts w:ascii="Arial" w:hAnsi="Arial" w:cs="Arial"/>
          <w:sz w:val="18"/>
          <w:szCs w:val="18"/>
        </w:rPr>
        <w:t xml:space="preserve"> </w:t>
      </w:r>
      <w:r w:rsidRPr="003046B7">
        <w:rPr>
          <w:rFonts w:ascii="Arial" w:hAnsi="Arial" w:cs="Arial"/>
          <w:sz w:val="18"/>
          <w:szCs w:val="18"/>
        </w:rPr>
        <w:t>Kundenkontakt</w:t>
      </w:r>
      <w:r w:rsidR="00956D93" w:rsidRPr="003046B7">
        <w:rPr>
          <w:rFonts w:ascii="Arial" w:hAnsi="Arial" w:cs="Arial"/>
          <w:sz w:val="18"/>
          <w:szCs w:val="18"/>
        </w:rPr>
        <w:t>. Od</w:t>
      </w:r>
      <w:r w:rsidR="0013475E" w:rsidRPr="003046B7">
        <w:rPr>
          <w:rFonts w:ascii="Arial" w:hAnsi="Arial" w:cs="Arial"/>
          <w:sz w:val="18"/>
          <w:szCs w:val="18"/>
        </w:rPr>
        <w:t xml:space="preserve">er </w:t>
      </w:r>
      <w:r w:rsidR="00956D93" w:rsidRPr="003046B7">
        <w:rPr>
          <w:rFonts w:ascii="Arial" w:hAnsi="Arial" w:cs="Arial"/>
          <w:sz w:val="18"/>
          <w:szCs w:val="18"/>
        </w:rPr>
        <w:t>Ä</w:t>
      </w:r>
      <w:r w:rsidR="0013475E" w:rsidRPr="003046B7">
        <w:rPr>
          <w:rFonts w:ascii="Arial" w:hAnsi="Arial" w:cs="Arial"/>
          <w:sz w:val="18"/>
          <w:szCs w:val="18"/>
        </w:rPr>
        <w:t>hnliches</w:t>
      </w:r>
      <w:r w:rsidR="00956D93" w:rsidRPr="003046B7">
        <w:rPr>
          <w:rFonts w:ascii="Arial" w:hAnsi="Arial" w:cs="Arial"/>
          <w:sz w:val="18"/>
          <w:szCs w:val="18"/>
        </w:rPr>
        <w:t>.</w:t>
      </w:r>
      <w:r w:rsidR="00086CC6" w:rsidRPr="003046B7">
        <w:rPr>
          <w:rFonts w:ascii="Arial" w:hAnsi="Arial" w:cs="Arial"/>
          <w:sz w:val="18"/>
          <w:szCs w:val="18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54E67" w:rsidRPr="00277ACA" w14:paraId="6AFFFB3B" w14:textId="77777777" w:rsidTr="00A54E67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54173AF" w14:textId="435A3B53" w:rsidR="00A54E67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{C_3}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7955ED9B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70895827" w14:textId="77777777" w:rsidR="00284C91" w:rsidRPr="003046B7" w:rsidRDefault="00284C91" w:rsidP="00284C91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Falls Sie eine Beschreibung des Arbeitsplatzes haben, </w:t>
      </w:r>
      <w:r w:rsidR="000625FA" w:rsidRPr="003046B7">
        <w:rPr>
          <w:rFonts w:ascii="Arial" w:hAnsi="Arial" w:cs="Arial"/>
          <w:sz w:val="18"/>
          <w:szCs w:val="18"/>
        </w:rPr>
        <w:t>leg</w:t>
      </w:r>
      <w:r w:rsidRPr="003046B7">
        <w:rPr>
          <w:rFonts w:ascii="Arial" w:hAnsi="Arial" w:cs="Arial"/>
          <w:sz w:val="18"/>
          <w:szCs w:val="18"/>
        </w:rPr>
        <w:t xml:space="preserve">en Sie diese bitte bei. </w:t>
      </w:r>
    </w:p>
    <w:p w14:paraId="6007D251" w14:textId="77777777" w:rsidR="008030D7" w:rsidRDefault="008030D7" w:rsidP="008030D7">
      <w:pPr>
        <w:pStyle w:val="abstandnachtabelle"/>
      </w:pPr>
    </w:p>
    <w:p w14:paraId="271C5AE6" w14:textId="77777777" w:rsidR="00F9430E" w:rsidRPr="00C90F93" w:rsidRDefault="008D4066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3.4</w:t>
      </w:r>
    </w:p>
    <w:p w14:paraId="05D7EB7F" w14:textId="77777777" w:rsidR="00A54E67" w:rsidRPr="003046B7" w:rsidRDefault="00A54E67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Welche Funktionseinschränkungen bestehen</w:t>
      </w:r>
      <w:r w:rsidR="00284C91" w:rsidRPr="003046B7">
        <w:rPr>
          <w:rFonts w:ascii="Arial" w:hAnsi="Arial" w:cs="Arial"/>
          <w:sz w:val="18"/>
          <w:szCs w:val="18"/>
        </w:rPr>
        <w:t>? W</w:t>
      </w:r>
      <w:r w:rsidRPr="003046B7">
        <w:rPr>
          <w:rFonts w:ascii="Arial" w:hAnsi="Arial" w:cs="Arial"/>
          <w:sz w:val="18"/>
          <w:szCs w:val="18"/>
        </w:rPr>
        <w:t xml:space="preserve">ie wirken </w:t>
      </w:r>
      <w:r w:rsidR="00284C91" w:rsidRPr="003046B7">
        <w:rPr>
          <w:rFonts w:ascii="Arial" w:hAnsi="Arial" w:cs="Arial"/>
          <w:sz w:val="18"/>
          <w:szCs w:val="18"/>
        </w:rPr>
        <w:t xml:space="preserve">sie </w:t>
      </w:r>
      <w:r w:rsidRPr="003046B7">
        <w:rPr>
          <w:rFonts w:ascii="Arial" w:hAnsi="Arial" w:cs="Arial"/>
          <w:sz w:val="18"/>
          <w:szCs w:val="18"/>
        </w:rPr>
        <w:t xml:space="preserve">sich auf die </w:t>
      </w:r>
      <w:r w:rsidR="0013475E" w:rsidRPr="003046B7">
        <w:rPr>
          <w:rFonts w:ascii="Arial" w:hAnsi="Arial" w:cs="Arial"/>
          <w:sz w:val="18"/>
          <w:szCs w:val="18"/>
        </w:rPr>
        <w:t xml:space="preserve">bisherige </w:t>
      </w:r>
      <w:r w:rsidRPr="003046B7">
        <w:rPr>
          <w:rFonts w:ascii="Arial" w:hAnsi="Arial" w:cs="Arial"/>
          <w:sz w:val="18"/>
          <w:szCs w:val="18"/>
        </w:rPr>
        <w:t>Tätigkeit aus?</w:t>
      </w:r>
    </w:p>
    <w:p w14:paraId="4772149E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Bitte beschreiben Sie die Einschränkung</w:t>
      </w:r>
      <w:r w:rsidR="008A35C9" w:rsidRPr="003046B7">
        <w:rPr>
          <w:rFonts w:ascii="Arial" w:hAnsi="Arial" w:cs="Arial"/>
          <w:sz w:val="18"/>
          <w:szCs w:val="18"/>
        </w:rPr>
        <w:t>en</w:t>
      </w:r>
      <w:r w:rsidR="002E78E4" w:rsidRPr="003046B7">
        <w:rPr>
          <w:rFonts w:ascii="Arial" w:hAnsi="Arial" w:cs="Arial"/>
          <w:sz w:val="18"/>
          <w:szCs w:val="18"/>
        </w:rPr>
        <w:t>.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A54E67" w:rsidRPr="00277ACA" w14:paraId="223343E4" w14:textId="77777777" w:rsidTr="00A54E67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7E8DD50D" w14:textId="7066B64F" w:rsidR="00A54E67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4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</w:t>
            </w:r>
            <w:r w:rsidR="005C6706">
              <w:rPr>
                <w:rFonts w:cs="Arial"/>
                <w:noProof/>
                <w:sz w:val="18"/>
                <w:szCs w:val="17"/>
              </w:rPr>
              <w:t>6</w:t>
            </w:r>
            <w:r>
              <w:rPr>
                <w:rFonts w:cs="Arial"/>
                <w:noProof/>
                <w:sz w:val="18"/>
                <w:szCs w:val="17"/>
              </w:rPr>
              <w:t>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3C05886" w14:textId="77777777" w:rsidR="0013475E" w:rsidRPr="003046B7" w:rsidRDefault="0013475E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2510C63A" w14:textId="77777777" w:rsidR="008030D7" w:rsidRDefault="008030D7" w:rsidP="008030D7">
      <w:pPr>
        <w:pStyle w:val="abstandnachtabelle"/>
      </w:pPr>
    </w:p>
    <w:p w14:paraId="0F9165BB" w14:textId="77777777" w:rsidR="00F9430E" w:rsidRPr="00C90F93" w:rsidRDefault="00863CCE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3.5</w:t>
      </w:r>
    </w:p>
    <w:p w14:paraId="57F8756C" w14:textId="77777777" w:rsidR="00A54E67" w:rsidRPr="003046B7" w:rsidRDefault="00A54E67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Hat Ihr Patient</w:t>
      </w:r>
      <w:r w:rsidR="00490969" w:rsidRPr="003046B7">
        <w:rPr>
          <w:rFonts w:ascii="Arial" w:hAnsi="Arial" w:cs="Arial"/>
          <w:sz w:val="18"/>
          <w:szCs w:val="17"/>
        </w:rPr>
        <w:t xml:space="preserve">, </w:t>
      </w:r>
      <w:r w:rsidRPr="003046B7">
        <w:rPr>
          <w:rFonts w:ascii="Arial" w:hAnsi="Arial" w:cs="Arial"/>
          <w:sz w:val="18"/>
          <w:szCs w:val="17"/>
        </w:rPr>
        <w:t>Ihre Patientin Ressourcen</w:t>
      </w:r>
      <w:r w:rsidR="003D53F1" w:rsidRPr="003046B7">
        <w:rPr>
          <w:rFonts w:ascii="Arial" w:hAnsi="Arial" w:cs="Arial"/>
          <w:sz w:val="18"/>
          <w:szCs w:val="17"/>
        </w:rPr>
        <w:t>,</w:t>
      </w:r>
      <w:r w:rsidRPr="003046B7">
        <w:rPr>
          <w:rFonts w:ascii="Arial" w:hAnsi="Arial" w:cs="Arial"/>
          <w:sz w:val="18"/>
          <w:szCs w:val="17"/>
        </w:rPr>
        <w:t xml:space="preserve"> die für eine Eingliederung</w:t>
      </w:r>
      <w:r w:rsidR="0098301F" w:rsidRPr="003046B7">
        <w:rPr>
          <w:rFonts w:ascii="Arial" w:hAnsi="Arial" w:cs="Arial"/>
          <w:sz w:val="18"/>
          <w:szCs w:val="17"/>
        </w:rPr>
        <w:t xml:space="preserve"> hilfreich </w:t>
      </w:r>
      <w:r w:rsidR="000E5791" w:rsidRPr="003046B7">
        <w:rPr>
          <w:rFonts w:ascii="Arial" w:hAnsi="Arial" w:cs="Arial"/>
          <w:sz w:val="18"/>
          <w:szCs w:val="17"/>
        </w:rPr>
        <w:t xml:space="preserve">sein </w:t>
      </w:r>
      <w:r w:rsidR="00490969" w:rsidRPr="003046B7">
        <w:rPr>
          <w:rFonts w:ascii="Arial" w:hAnsi="Arial" w:cs="Arial"/>
          <w:sz w:val="18"/>
          <w:szCs w:val="17"/>
        </w:rPr>
        <w:t>können</w:t>
      </w:r>
      <w:r w:rsidR="0098301F" w:rsidRPr="003046B7">
        <w:rPr>
          <w:rFonts w:ascii="Arial" w:hAnsi="Arial" w:cs="Arial"/>
          <w:sz w:val="18"/>
          <w:szCs w:val="17"/>
        </w:rPr>
        <w:t>?</w:t>
      </w:r>
    </w:p>
    <w:p w14:paraId="71BD9CCE" w14:textId="77777777" w:rsidR="0098301F" w:rsidRPr="003046B7" w:rsidRDefault="00514F24" w:rsidP="00402470">
      <w:pPr>
        <w:pStyle w:val="03textnormal"/>
        <w:ind w:right="851"/>
        <w:rPr>
          <w:rFonts w:ascii="Arial" w:hAnsi="Arial" w:cs="Arial"/>
          <w:sz w:val="18"/>
          <w:szCs w:val="17"/>
        </w:rPr>
      </w:pPr>
      <w:r w:rsidRPr="003046B7">
        <w:rPr>
          <w:rFonts w:ascii="Arial" w:hAnsi="Arial" w:cs="Arial"/>
          <w:sz w:val="18"/>
          <w:szCs w:val="17"/>
        </w:rPr>
        <w:t>(</w:t>
      </w:r>
      <w:r w:rsidR="00490969" w:rsidRPr="003046B7">
        <w:rPr>
          <w:rFonts w:ascii="Arial" w:hAnsi="Arial" w:cs="Arial"/>
          <w:sz w:val="18"/>
          <w:szCs w:val="17"/>
        </w:rPr>
        <w:t xml:space="preserve">Zum Beispiel: </w:t>
      </w:r>
      <w:r w:rsidR="00F24D19" w:rsidRPr="003046B7">
        <w:rPr>
          <w:rFonts w:ascii="Arial" w:hAnsi="Arial" w:cs="Arial"/>
          <w:sz w:val="18"/>
          <w:szCs w:val="17"/>
        </w:rPr>
        <w:t>Sprachkenntnisse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F24D19" w:rsidRPr="003046B7">
        <w:rPr>
          <w:rFonts w:ascii="Arial" w:hAnsi="Arial" w:cs="Arial"/>
          <w:sz w:val="18"/>
          <w:szCs w:val="17"/>
        </w:rPr>
        <w:t>/ Weiterbildungen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F24D19" w:rsidRPr="003046B7">
        <w:rPr>
          <w:rFonts w:ascii="Arial" w:hAnsi="Arial" w:cs="Arial"/>
          <w:sz w:val="18"/>
          <w:szCs w:val="17"/>
        </w:rPr>
        <w:t>/ Tagesablauf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F24D19" w:rsidRPr="003046B7">
        <w:rPr>
          <w:rFonts w:ascii="Arial" w:hAnsi="Arial" w:cs="Arial"/>
          <w:sz w:val="18"/>
          <w:szCs w:val="17"/>
        </w:rPr>
        <w:t xml:space="preserve">/ </w:t>
      </w:r>
      <w:r w:rsidR="007F4A5C" w:rsidRPr="003046B7">
        <w:rPr>
          <w:rFonts w:ascii="Arial" w:hAnsi="Arial" w:cs="Arial"/>
          <w:sz w:val="18"/>
          <w:szCs w:val="17"/>
        </w:rPr>
        <w:t>e</w:t>
      </w:r>
      <w:r w:rsidR="00F24D19" w:rsidRPr="003046B7">
        <w:rPr>
          <w:rFonts w:ascii="Arial" w:hAnsi="Arial" w:cs="Arial"/>
          <w:sz w:val="18"/>
          <w:szCs w:val="17"/>
        </w:rPr>
        <w:t>hrenamtliche Tätigkeiten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="008030D7" w:rsidRPr="003046B7">
        <w:rPr>
          <w:rFonts w:ascii="Arial" w:hAnsi="Arial" w:cs="Arial"/>
          <w:sz w:val="18"/>
          <w:szCs w:val="17"/>
        </w:rPr>
        <w:t>/</w:t>
      </w:r>
      <w:r w:rsidR="00F24D1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Hobbys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/</w:t>
      </w:r>
      <w:r w:rsidR="00086CC6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Freizeit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/</w:t>
      </w:r>
      <w:r w:rsidR="00086CC6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Kontakte zu Freunden</w:t>
      </w:r>
      <w:r w:rsidR="00490969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/</w:t>
      </w:r>
      <w:r w:rsidR="00086CC6" w:rsidRPr="003046B7">
        <w:rPr>
          <w:rFonts w:ascii="Arial" w:hAnsi="Arial" w:cs="Arial"/>
          <w:sz w:val="18"/>
          <w:szCs w:val="17"/>
        </w:rPr>
        <w:t xml:space="preserve"> </w:t>
      </w:r>
      <w:r w:rsidRPr="003046B7">
        <w:rPr>
          <w:rFonts w:ascii="Arial" w:hAnsi="Arial" w:cs="Arial"/>
          <w:sz w:val="18"/>
          <w:szCs w:val="17"/>
        </w:rPr>
        <w:t>Reisen</w:t>
      </w:r>
      <w:r w:rsidR="006009F5" w:rsidRPr="003046B7">
        <w:rPr>
          <w:rFonts w:ascii="Arial" w:hAnsi="Arial" w:cs="Arial"/>
          <w:sz w:val="18"/>
          <w:szCs w:val="17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26866576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2356C3F" w14:textId="023870E1" w:rsidR="00BD00C5" w:rsidRPr="00277ACA" w:rsidRDefault="003F52D7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5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</w:t>
            </w:r>
            <w:r w:rsidR="005C6706">
              <w:rPr>
                <w:rFonts w:cs="Arial"/>
                <w:noProof/>
                <w:sz w:val="18"/>
                <w:szCs w:val="17"/>
              </w:rPr>
              <w:t>4</w:t>
            </w:r>
            <w:r>
              <w:rPr>
                <w:rFonts w:cs="Arial"/>
                <w:noProof/>
                <w:sz w:val="18"/>
                <w:szCs w:val="17"/>
              </w:rPr>
              <w:t>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0CEF18AB" w14:textId="77777777" w:rsidR="00CF6C10" w:rsidRPr="003046B7" w:rsidRDefault="00CF6C10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4B91FF75" w14:textId="77777777" w:rsidR="008030D7" w:rsidRDefault="008030D7" w:rsidP="008030D7">
      <w:pPr>
        <w:pStyle w:val="abstandnachtabelle"/>
      </w:pPr>
    </w:p>
    <w:p w14:paraId="3B021335" w14:textId="77777777" w:rsidR="00F24D19" w:rsidRPr="00C90F93" w:rsidRDefault="00863CCE" w:rsidP="00F24D19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3.6</w:t>
      </w:r>
    </w:p>
    <w:p w14:paraId="59A79AB7" w14:textId="77777777" w:rsidR="00F24D19" w:rsidRPr="003046B7" w:rsidRDefault="006F2A05" w:rsidP="00F24D19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 xml:space="preserve">Gibt es </w:t>
      </w:r>
      <w:r w:rsidR="00F24D19" w:rsidRPr="003046B7">
        <w:rPr>
          <w:rFonts w:ascii="Arial" w:hAnsi="Arial" w:cs="Arial"/>
          <w:sz w:val="18"/>
          <w:szCs w:val="18"/>
        </w:rPr>
        <w:t>Zweifel an der Fahreignung?</w:t>
      </w:r>
      <w:r w:rsidR="00F24D19" w:rsidRPr="003046B7">
        <w:rPr>
          <w:rFonts w:ascii="Arial" w:hAnsi="Arial" w:cs="Arial"/>
          <w:sz w:val="18"/>
          <w:szCs w:val="18"/>
        </w:rPr>
        <w:br/>
        <w:t>Welche?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F24D19" w:rsidRPr="00277ACA" w14:paraId="7B120BD4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DE73CBE" w14:textId="6D9213CD" w:rsidR="00F24D19" w:rsidRPr="00277ACA" w:rsidRDefault="003F52D7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C_6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{C_</w:t>
            </w:r>
            <w:r w:rsidR="005C6706">
              <w:rPr>
                <w:rFonts w:cs="Arial"/>
                <w:noProof/>
                <w:sz w:val="18"/>
                <w:szCs w:val="17"/>
              </w:rPr>
              <w:t>5</w:t>
            </w:r>
            <w:r>
              <w:rPr>
                <w:rFonts w:cs="Arial"/>
                <w:noProof/>
                <w:sz w:val="18"/>
                <w:szCs w:val="17"/>
              </w:rPr>
              <w:t>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7E5CB6CD" w14:textId="77777777" w:rsidR="00F24D19" w:rsidRPr="003046B7" w:rsidRDefault="00F24D19" w:rsidP="00F24D19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45DDE12A" w14:textId="77777777" w:rsidR="009F5276" w:rsidRDefault="009F5276">
      <w:pPr>
        <w:spacing w:line="240" w:lineRule="auto"/>
        <w:rPr>
          <w:rFonts w:cs="Arial"/>
        </w:rPr>
      </w:pPr>
    </w:p>
    <w:p w14:paraId="6C13EA7D" w14:textId="5105699E" w:rsidR="00444C66" w:rsidRPr="00277ACA" w:rsidRDefault="00444C66">
      <w:pPr>
        <w:spacing w:line="240" w:lineRule="auto"/>
        <w:rPr>
          <w:rFonts w:cs="Arial"/>
          <w:b/>
        </w:rPr>
      </w:pPr>
    </w:p>
    <w:p w14:paraId="53179C45" w14:textId="77777777" w:rsidR="0013475E" w:rsidRPr="004F6A2E" w:rsidRDefault="001C0BB1" w:rsidP="00402470">
      <w:pPr>
        <w:pStyle w:val="02untertitelnummerier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Potenzial für die Eingliederung</w:t>
      </w:r>
    </w:p>
    <w:p w14:paraId="4BD2DB42" w14:textId="77777777" w:rsidR="00402470" w:rsidRPr="00896244" w:rsidRDefault="00402470" w:rsidP="00402470">
      <w:pPr>
        <w:spacing w:line="47" w:lineRule="exact"/>
        <w:ind w:right="851"/>
        <w:rPr>
          <w:b/>
          <w:bCs/>
          <w:color w:val="FF0000"/>
          <w:lang w:val="en-US"/>
        </w:rPr>
      </w:pPr>
    </w:p>
    <w:p w14:paraId="733244CC" w14:textId="77777777" w:rsidR="00F9430E" w:rsidRPr="00C90F93" w:rsidRDefault="00F24D19" w:rsidP="00F9430E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</w:t>
      </w:r>
      <w:r w:rsidR="00F9430E" w:rsidRPr="00C90F93">
        <w:rPr>
          <w:color w:val="auto"/>
        </w:rPr>
        <w:t>1</w:t>
      </w:r>
    </w:p>
    <w:p w14:paraId="6A862D6F" w14:textId="77777777" w:rsidR="006009F5" w:rsidRPr="003046B7" w:rsidRDefault="00CF6C10" w:rsidP="0040247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Wie viele Stunden</w:t>
      </w:r>
      <w:r w:rsidR="0013475E" w:rsidRPr="003046B7">
        <w:rPr>
          <w:rFonts w:ascii="Arial" w:hAnsi="Arial" w:cs="Arial"/>
          <w:b w:val="0"/>
          <w:sz w:val="18"/>
          <w:szCs w:val="18"/>
        </w:rPr>
        <w:t xml:space="preserve"> pro Tag</w:t>
      </w:r>
      <w:r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="0013475E" w:rsidRPr="003046B7">
        <w:rPr>
          <w:rFonts w:ascii="Arial" w:hAnsi="Arial" w:cs="Arial"/>
          <w:b w:val="0"/>
          <w:sz w:val="18"/>
          <w:szCs w:val="18"/>
        </w:rPr>
        <w:t>i</w:t>
      </w:r>
      <w:r w:rsidRPr="003046B7">
        <w:rPr>
          <w:rFonts w:ascii="Arial" w:hAnsi="Arial" w:cs="Arial"/>
          <w:b w:val="0"/>
          <w:sz w:val="18"/>
          <w:szCs w:val="18"/>
        </w:rPr>
        <w:t>st</w:t>
      </w:r>
      <w:r w:rsidR="006009F5" w:rsidRPr="003046B7">
        <w:rPr>
          <w:rFonts w:ascii="Arial" w:hAnsi="Arial" w:cs="Arial"/>
          <w:b w:val="0"/>
          <w:sz w:val="18"/>
          <w:szCs w:val="18"/>
        </w:rPr>
        <w:t xml:space="preserve"> die bisherige </w:t>
      </w:r>
      <w:r w:rsidR="00DC043F" w:rsidRPr="003046B7">
        <w:rPr>
          <w:rFonts w:ascii="Arial" w:hAnsi="Arial" w:cs="Arial"/>
          <w:b w:val="0"/>
          <w:sz w:val="18"/>
          <w:szCs w:val="18"/>
        </w:rPr>
        <w:t xml:space="preserve">Tätigkeit </w:t>
      </w:r>
      <w:r w:rsidR="006009F5" w:rsidRPr="003046B7">
        <w:rPr>
          <w:rFonts w:ascii="Arial" w:hAnsi="Arial" w:cs="Arial"/>
          <w:b w:val="0"/>
          <w:sz w:val="18"/>
          <w:szCs w:val="18"/>
        </w:rPr>
        <w:t>zumutbar?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6009F5" w:rsidRPr="00277ACA" w14:paraId="1D8C5DDC" w14:textId="77777777" w:rsidTr="006009F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889E7BF" w14:textId="5B4EE595" w:rsidR="006009F5" w:rsidRPr="00277ACA" w:rsidRDefault="006D6F74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CF981BD" w14:textId="77777777" w:rsidR="00444C66" w:rsidRPr="00277ACA" w:rsidRDefault="00444C66" w:rsidP="00444C66">
      <w:pPr>
        <w:pStyle w:val="abstandnachtabelle"/>
        <w:ind w:right="851"/>
        <w:rPr>
          <w:rFonts w:cs="Arial"/>
        </w:rPr>
      </w:pPr>
    </w:p>
    <w:p w14:paraId="7AF2E7B4" w14:textId="77777777" w:rsidR="00444C66" w:rsidRPr="003046B7" w:rsidRDefault="00444C66" w:rsidP="00444C66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53AFDF7F" w14:textId="77777777" w:rsidR="004322B0" w:rsidRPr="00C90F93" w:rsidRDefault="004322B0" w:rsidP="004322B0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4.2</w:t>
      </w:r>
    </w:p>
    <w:p w14:paraId="1D1DF5C3" w14:textId="77777777" w:rsidR="004322B0" w:rsidRPr="003046B7" w:rsidRDefault="00DC043F" w:rsidP="004322B0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 xml:space="preserve">Wie viele </w:t>
      </w:r>
      <w:r w:rsidR="004322B0" w:rsidRPr="003046B7">
        <w:rPr>
          <w:rFonts w:ascii="Arial" w:hAnsi="Arial" w:cs="Arial"/>
          <w:b w:val="0"/>
          <w:sz w:val="18"/>
          <w:szCs w:val="18"/>
        </w:rPr>
        <w:t>Stunden pro Tag ist eine dem Leiden angepasste Tätigkeit zumutbar?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4322B0" w:rsidRPr="00277ACA" w14:paraId="7A7C8EAB" w14:textId="77777777" w:rsidTr="0084178C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169FF86" w14:textId="0D9A335A" w:rsidR="004322B0" w:rsidRPr="00277ACA" w:rsidRDefault="006D6F74" w:rsidP="0084178C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2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{D_2}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177A31E8" w14:textId="77777777" w:rsidR="004322B0" w:rsidRPr="00277ACA" w:rsidRDefault="004322B0" w:rsidP="004322B0">
      <w:pPr>
        <w:pStyle w:val="abstandnachtabelle"/>
        <w:ind w:right="851"/>
        <w:rPr>
          <w:rFonts w:cs="Arial"/>
        </w:rPr>
      </w:pPr>
    </w:p>
    <w:p w14:paraId="45D94774" w14:textId="77777777" w:rsidR="00E37B35" w:rsidRPr="00C90F93" w:rsidRDefault="00E37B35" w:rsidP="00E37B35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4.3</w:t>
      </w:r>
    </w:p>
    <w:p w14:paraId="3B97137E" w14:textId="77777777" w:rsidR="00E37B35" w:rsidRPr="003046B7" w:rsidRDefault="008F7230" w:rsidP="00E37B35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Wie ist Ihre Prognose zur Eingliederung?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37B35" w:rsidRPr="00277ACA" w14:paraId="2BC46AB1" w14:textId="77777777" w:rsidTr="00CA7D51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DD3A742" w14:textId="7CB5B8DB" w:rsidR="00E37B35" w:rsidRPr="00277ACA" w:rsidRDefault="006D6F74" w:rsidP="00CA7D51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3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{D_3}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93DC85E" w14:textId="77777777" w:rsidR="00E37B35" w:rsidRPr="00277ACA" w:rsidRDefault="00E37B35" w:rsidP="00E37B35">
      <w:pPr>
        <w:pStyle w:val="abstandnachtabelle"/>
        <w:ind w:right="851"/>
        <w:rPr>
          <w:rFonts w:cs="Arial"/>
        </w:rPr>
      </w:pPr>
    </w:p>
    <w:p w14:paraId="423C7D3D" w14:textId="77777777" w:rsidR="00E37B35" w:rsidRPr="00C90F93" w:rsidRDefault="00E37B35" w:rsidP="00E37B35">
      <w:pPr>
        <w:pStyle w:val="titelrotmitabstand"/>
        <w:numPr>
          <w:ilvl w:val="0"/>
          <w:numId w:val="0"/>
        </w:numPr>
        <w:rPr>
          <w:color w:val="auto"/>
        </w:rPr>
      </w:pPr>
      <w:r w:rsidRPr="00C90F93">
        <w:rPr>
          <w:color w:val="auto"/>
        </w:rPr>
        <w:t>4.4</w:t>
      </w:r>
    </w:p>
    <w:p w14:paraId="259D64C1" w14:textId="77777777" w:rsidR="00E37B35" w:rsidRPr="003046B7" w:rsidRDefault="00E37B35" w:rsidP="00E37B35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Welche Faktoren stehen einer Eingliederung im Wege?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E37B35" w:rsidRPr="00277ACA" w14:paraId="00350328" w14:textId="77777777" w:rsidTr="00CA7D51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222F008E" w14:textId="21ACD6B0" w:rsidR="00E37B35" w:rsidRPr="00277ACA" w:rsidRDefault="006D6F74" w:rsidP="00CA7D51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4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{D_4}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0CC6D885" w14:textId="77777777" w:rsidR="00E37B35" w:rsidRPr="00277ACA" w:rsidRDefault="00E37B35" w:rsidP="00E37B35">
      <w:pPr>
        <w:pStyle w:val="abstandnachtabelle"/>
        <w:ind w:right="851"/>
        <w:rPr>
          <w:rFonts w:cs="Arial"/>
        </w:rPr>
      </w:pPr>
    </w:p>
    <w:p w14:paraId="436D28A1" w14:textId="77777777" w:rsidR="00444C66" w:rsidRPr="00C90F93" w:rsidRDefault="004322B0" w:rsidP="00444C66">
      <w:pPr>
        <w:pStyle w:val="titelrotmitabstand"/>
        <w:numPr>
          <w:ilvl w:val="0"/>
          <w:numId w:val="0"/>
        </w:numPr>
        <w:rPr>
          <w:b w:val="0"/>
          <w:color w:val="auto"/>
        </w:rPr>
      </w:pPr>
      <w:r w:rsidRPr="00C90F93">
        <w:rPr>
          <w:color w:val="auto"/>
        </w:rPr>
        <w:t>4</w:t>
      </w:r>
      <w:r w:rsidR="00444C66" w:rsidRPr="00C90F93">
        <w:rPr>
          <w:color w:val="auto"/>
        </w:rPr>
        <w:t>.</w:t>
      </w:r>
      <w:r w:rsidR="00E37B35" w:rsidRPr="00C90F93">
        <w:rPr>
          <w:color w:val="auto"/>
        </w:rPr>
        <w:t>5</w:t>
      </w:r>
      <w:r w:rsidR="00EC7EA7" w:rsidRPr="00C90F93">
        <w:rPr>
          <w:color w:val="auto"/>
        </w:rPr>
        <w:t xml:space="preserve"> </w:t>
      </w:r>
    </w:p>
    <w:p w14:paraId="4DBC8730" w14:textId="77777777" w:rsidR="00773BC8" w:rsidRPr="003046B7" w:rsidRDefault="00EC7EA7" w:rsidP="00444C66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In welchem Ausmass ist</w:t>
      </w:r>
      <w:r w:rsidR="004322B0" w:rsidRPr="003046B7">
        <w:rPr>
          <w:rFonts w:ascii="Arial" w:hAnsi="Arial" w:cs="Arial"/>
          <w:b w:val="0"/>
          <w:sz w:val="18"/>
          <w:szCs w:val="18"/>
        </w:rPr>
        <w:t xml:space="preserve"> Ihre Patientin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, </w:t>
      </w:r>
      <w:r w:rsidR="004322B0" w:rsidRPr="003046B7">
        <w:rPr>
          <w:rFonts w:ascii="Arial" w:hAnsi="Arial" w:cs="Arial"/>
          <w:b w:val="0"/>
          <w:sz w:val="18"/>
          <w:szCs w:val="18"/>
        </w:rPr>
        <w:t xml:space="preserve">Ihr Patient bei </w:t>
      </w:r>
      <w:r w:rsidRPr="003046B7">
        <w:rPr>
          <w:rFonts w:ascii="Arial" w:hAnsi="Arial" w:cs="Arial"/>
          <w:b w:val="0"/>
          <w:sz w:val="18"/>
          <w:szCs w:val="18"/>
        </w:rPr>
        <w:t xml:space="preserve">Aufgaben im Haushalt 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eingeschränkt? </w:t>
      </w:r>
    </w:p>
    <w:p w14:paraId="549B1DC5" w14:textId="77777777" w:rsidR="00444C66" w:rsidRPr="003046B7" w:rsidRDefault="00EC7EA7" w:rsidP="00444C66">
      <w:pPr>
        <w:pStyle w:val="02untertitel"/>
        <w:ind w:right="851"/>
        <w:rPr>
          <w:rFonts w:ascii="Arial" w:hAnsi="Arial" w:cs="Arial"/>
          <w:b w:val="0"/>
          <w:sz w:val="18"/>
          <w:szCs w:val="18"/>
        </w:rPr>
      </w:pPr>
      <w:r w:rsidRPr="003046B7">
        <w:rPr>
          <w:rFonts w:ascii="Arial" w:hAnsi="Arial" w:cs="Arial"/>
          <w:b w:val="0"/>
          <w:sz w:val="18"/>
          <w:szCs w:val="18"/>
        </w:rPr>
        <w:t>(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Zum Beispiel: </w:t>
      </w:r>
      <w:r w:rsidRPr="003046B7">
        <w:rPr>
          <w:rFonts w:ascii="Arial" w:hAnsi="Arial" w:cs="Arial"/>
          <w:b w:val="0"/>
          <w:sz w:val="18"/>
          <w:szCs w:val="18"/>
        </w:rPr>
        <w:t>Haushaltführung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Ernährung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Wohnungspflege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Einkauf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Wäsche</w:t>
      </w:r>
      <w:r w:rsidR="00235A1F" w:rsidRPr="003046B7">
        <w:rPr>
          <w:rFonts w:ascii="Arial" w:hAnsi="Arial" w:cs="Arial"/>
          <w:b w:val="0"/>
          <w:sz w:val="18"/>
          <w:szCs w:val="18"/>
        </w:rPr>
        <w:t xml:space="preserve"> </w:t>
      </w:r>
      <w:r w:rsidRPr="003046B7">
        <w:rPr>
          <w:rFonts w:ascii="Arial" w:hAnsi="Arial" w:cs="Arial"/>
          <w:b w:val="0"/>
          <w:sz w:val="18"/>
          <w:szCs w:val="18"/>
        </w:rPr>
        <w:t>/ Kinderbetreuung</w:t>
      </w:r>
      <w:r w:rsidR="00235A1F" w:rsidRPr="003046B7">
        <w:rPr>
          <w:rFonts w:ascii="Arial" w:hAnsi="Arial" w:cs="Arial"/>
          <w:b w:val="0"/>
          <w:sz w:val="18"/>
          <w:szCs w:val="18"/>
        </w:rPr>
        <w:t>.</w:t>
      </w:r>
      <w:r w:rsidRPr="003046B7">
        <w:rPr>
          <w:rFonts w:ascii="Arial" w:hAnsi="Arial" w:cs="Arial"/>
          <w:b w:val="0"/>
          <w:sz w:val="18"/>
          <w:szCs w:val="18"/>
        </w:rPr>
        <w:t xml:space="preserve">) 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444C66" w:rsidRPr="00277ACA" w14:paraId="5885D2AF" w14:textId="77777777" w:rsidTr="00971040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5DD1E688" w14:textId="751F949C" w:rsidR="00444C66" w:rsidRPr="00277ACA" w:rsidRDefault="006D6F74" w:rsidP="0097104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D_5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{D_5}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20F07744" w14:textId="77777777" w:rsidR="00444C66" w:rsidRPr="00277ACA" w:rsidRDefault="00444C66" w:rsidP="00444C66">
      <w:pPr>
        <w:pStyle w:val="abstandnachtabelle"/>
        <w:ind w:right="851"/>
        <w:rPr>
          <w:rFonts w:cs="Arial"/>
        </w:rPr>
      </w:pPr>
    </w:p>
    <w:p w14:paraId="441C3090" w14:textId="77777777" w:rsidR="00444C66" w:rsidRPr="003046B7" w:rsidRDefault="00444C66" w:rsidP="00444C66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sz w:val="18"/>
          <w:szCs w:val="18"/>
        </w:rPr>
        <w:fldChar w:fldCharType="begin">
          <w:ffData>
            <w:name w:val="Kontrollkästchen3"/>
            <w:enabled/>
            <w:calcOnExit w:val="0"/>
            <w:checkBox>
              <w:sizeAuto/>
              <w:default w:val="0"/>
            </w:checkBox>
          </w:ffData>
        </w:fldChar>
      </w:r>
      <w:r w:rsidRPr="003046B7">
        <w:rPr>
          <w:sz w:val="18"/>
          <w:szCs w:val="18"/>
        </w:rPr>
        <w:instrText xml:space="preserve"> FORMCHECKBOX </w:instrText>
      </w:r>
      <w:r w:rsidR="00000000">
        <w:rPr>
          <w:sz w:val="18"/>
          <w:szCs w:val="18"/>
        </w:rPr>
      </w:r>
      <w:r w:rsidR="00000000">
        <w:rPr>
          <w:sz w:val="18"/>
          <w:szCs w:val="18"/>
        </w:rPr>
        <w:fldChar w:fldCharType="separate"/>
      </w:r>
      <w:r w:rsidRPr="003046B7">
        <w:rPr>
          <w:sz w:val="18"/>
          <w:szCs w:val="18"/>
        </w:rPr>
        <w:fldChar w:fldCharType="end"/>
      </w:r>
      <w:r w:rsidRPr="003046B7">
        <w:rPr>
          <w:sz w:val="18"/>
          <w:szCs w:val="18"/>
        </w:rPr>
        <w:tab/>
      </w:r>
      <w:r w:rsidRPr="003046B7">
        <w:rPr>
          <w:rFonts w:ascii="Arial" w:hAnsi="Arial" w:cs="Arial"/>
          <w:sz w:val="18"/>
          <w:szCs w:val="18"/>
        </w:rPr>
        <w:t>Kann ich nicht beantworten</w:t>
      </w:r>
    </w:p>
    <w:p w14:paraId="087FDB62" w14:textId="77777777" w:rsidR="00E141E8" w:rsidRPr="002838F3" w:rsidRDefault="00E141E8" w:rsidP="00402470">
      <w:pPr>
        <w:pStyle w:val="03textnormal"/>
        <w:ind w:right="851"/>
      </w:pPr>
    </w:p>
    <w:p w14:paraId="2C0FF4A0" w14:textId="77777777" w:rsidR="001B4337" w:rsidRPr="00277ACA" w:rsidRDefault="00BD00C5" w:rsidP="00402470">
      <w:pPr>
        <w:pStyle w:val="02untertitelnummeriert"/>
        <w:rPr>
          <w:rFonts w:ascii="Arial" w:hAnsi="Arial" w:cs="Arial"/>
          <w:sz w:val="24"/>
        </w:rPr>
      </w:pPr>
      <w:r w:rsidRPr="00277ACA">
        <w:rPr>
          <w:rFonts w:ascii="Arial" w:hAnsi="Arial" w:cs="Arial"/>
          <w:sz w:val="24"/>
        </w:rPr>
        <w:t>Diverses</w:t>
      </w:r>
    </w:p>
    <w:p w14:paraId="7B287689" w14:textId="77777777" w:rsidR="00402470" w:rsidRPr="00402470" w:rsidRDefault="00402470" w:rsidP="00402470">
      <w:pPr>
        <w:spacing w:line="47" w:lineRule="exact"/>
        <w:ind w:right="851"/>
        <w:rPr>
          <w:b/>
          <w:bCs/>
          <w:color w:val="FF0000"/>
        </w:rPr>
      </w:pPr>
    </w:p>
    <w:p w14:paraId="5A5872DC" w14:textId="77777777" w:rsidR="001B4337" w:rsidRPr="003046B7" w:rsidRDefault="005D12B7" w:rsidP="00402470">
      <w:pPr>
        <w:pStyle w:val="03textnormal"/>
        <w:ind w:right="851"/>
        <w:rPr>
          <w:rFonts w:ascii="Arial" w:hAnsi="Arial" w:cs="Arial"/>
          <w:sz w:val="18"/>
          <w:szCs w:val="18"/>
        </w:rPr>
      </w:pPr>
      <w:r w:rsidRPr="003046B7">
        <w:rPr>
          <w:rFonts w:ascii="Arial" w:hAnsi="Arial" w:cs="Arial"/>
          <w:sz w:val="18"/>
          <w:szCs w:val="18"/>
        </w:rPr>
        <w:t>Was wäre für die Beurteilung des Falles ausserdem wichtig? Möchten Sie uns noch etwas mitteilen?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119E7772" w14:textId="77777777" w:rsidTr="00BD00C5">
        <w:trPr>
          <w:trHeight w:val="907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0E3B3CF7" w14:textId="50147EEA" w:rsidR="00BD00C5" w:rsidRPr="00277ACA" w:rsidRDefault="006D6F74" w:rsidP="00402470">
            <w:pPr>
              <w:pStyle w:val="textintabelle"/>
              <w:ind w:right="851"/>
              <w:rPr>
                <w:rFonts w:cs="Arial"/>
                <w:color w:val="000000"/>
                <w:sz w:val="17"/>
                <w:szCs w:val="17"/>
              </w:rPr>
            </w:pPr>
            <w:r>
              <w:rPr>
                <w:rFonts w:cs="Arial"/>
                <w:sz w:val="18"/>
                <w:szCs w:val="17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E_1}"/>
                  </w:textInput>
                </w:ffData>
              </w:fldChar>
            </w:r>
            <w:r>
              <w:rPr>
                <w:rFonts w:cs="Arial"/>
                <w:sz w:val="18"/>
                <w:szCs w:val="17"/>
              </w:rPr>
              <w:instrText xml:space="preserve"> FORMTEXT </w:instrText>
            </w:r>
            <w:r>
              <w:rPr>
                <w:rFonts w:cs="Arial"/>
                <w:sz w:val="18"/>
                <w:szCs w:val="17"/>
              </w:rPr>
            </w:r>
            <w:r>
              <w:rPr>
                <w:rFonts w:cs="Arial"/>
                <w:sz w:val="18"/>
                <w:szCs w:val="17"/>
              </w:rPr>
              <w:fldChar w:fldCharType="separate"/>
            </w:r>
            <w:r>
              <w:rPr>
                <w:rFonts w:cs="Arial"/>
                <w:noProof/>
                <w:sz w:val="18"/>
                <w:szCs w:val="17"/>
              </w:rPr>
              <w:t>{E_1}</w:t>
            </w:r>
            <w:r>
              <w:rPr>
                <w:rFonts w:cs="Arial"/>
                <w:sz w:val="18"/>
                <w:szCs w:val="17"/>
              </w:rPr>
              <w:fldChar w:fldCharType="end"/>
            </w:r>
          </w:p>
        </w:tc>
      </w:tr>
    </w:tbl>
    <w:p w14:paraId="07590E3C" w14:textId="77777777" w:rsidR="00BD00C5" w:rsidRPr="00277ACA" w:rsidRDefault="00BD00C5" w:rsidP="00402470">
      <w:pPr>
        <w:pStyle w:val="abstandnachtabelle"/>
        <w:ind w:right="851"/>
        <w:rPr>
          <w:rFonts w:cs="Arial"/>
        </w:rPr>
      </w:pPr>
    </w:p>
    <w:p w14:paraId="7E83C1A6" w14:textId="77777777" w:rsidR="00BD00C5" w:rsidRPr="003046B7" w:rsidRDefault="002838F3" w:rsidP="00402470">
      <w:pPr>
        <w:spacing w:line="240" w:lineRule="auto"/>
        <w:ind w:right="851"/>
        <w:rPr>
          <w:sz w:val="18"/>
          <w:szCs w:val="18"/>
        </w:rPr>
      </w:pPr>
      <w:r w:rsidRPr="003046B7">
        <w:rPr>
          <w:rFonts w:cs="Arial"/>
          <w:sz w:val="18"/>
          <w:szCs w:val="18"/>
        </w:rPr>
        <w:t>D</w:t>
      </w:r>
      <w:r w:rsidR="00BD00C5" w:rsidRPr="003046B7">
        <w:rPr>
          <w:sz w:val="18"/>
          <w:szCs w:val="18"/>
        </w:rPr>
        <w:t>atum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3203AB1C" w14:textId="77777777" w:rsidTr="00BD00C5">
        <w:trPr>
          <w:cantSplit/>
          <w:trHeight w:hRule="exact" w:val="369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1FA903CE" w14:textId="77777777" w:rsidR="00BD00C5" w:rsidRPr="00277ACA" w:rsidRDefault="00BD00C5" w:rsidP="00402470">
            <w:pPr>
              <w:ind w:left="57" w:right="851"/>
            </w:pPr>
            <w:r w:rsidRPr="00D5288A">
              <w:rPr>
                <w:sz w:val="18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bookmarkStart w:id="2" w:name="Text250"/>
            <w:r w:rsidRPr="00D5288A">
              <w:rPr>
                <w:sz w:val="18"/>
              </w:rPr>
              <w:instrText xml:space="preserve"> FORMTEXT </w:instrText>
            </w:r>
            <w:r w:rsidRPr="00D5288A">
              <w:rPr>
                <w:sz w:val="18"/>
              </w:rPr>
            </w:r>
            <w:r w:rsidRPr="00D5288A">
              <w:rPr>
                <w:sz w:val="18"/>
              </w:rPr>
              <w:fldChar w:fldCharType="separate"/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sz w:val="18"/>
              </w:rPr>
              <w:fldChar w:fldCharType="end"/>
            </w:r>
            <w:bookmarkEnd w:id="2"/>
          </w:p>
        </w:tc>
      </w:tr>
    </w:tbl>
    <w:p w14:paraId="51C830A1" w14:textId="77777777" w:rsidR="00BD00C5" w:rsidRPr="00277ACA" w:rsidRDefault="00BD00C5" w:rsidP="00402470">
      <w:pPr>
        <w:spacing w:line="47" w:lineRule="exact"/>
        <w:ind w:right="851"/>
        <w:rPr>
          <w:b/>
          <w:color w:val="FF0000"/>
        </w:rPr>
      </w:pPr>
    </w:p>
    <w:p w14:paraId="07FE7A11" w14:textId="77777777" w:rsidR="00BD00C5" w:rsidRPr="003046B7" w:rsidRDefault="00277ACA" w:rsidP="00402470">
      <w:pPr>
        <w:tabs>
          <w:tab w:val="left" w:pos="0"/>
          <w:tab w:val="left" w:pos="340"/>
          <w:tab w:val="left" w:pos="2041"/>
          <w:tab w:val="left" w:pos="2381"/>
          <w:tab w:val="left" w:pos="4082"/>
          <w:tab w:val="left" w:pos="4423"/>
          <w:tab w:val="left" w:pos="6124"/>
          <w:tab w:val="left" w:pos="6464"/>
        </w:tabs>
        <w:ind w:right="851"/>
        <w:rPr>
          <w:sz w:val="18"/>
          <w:szCs w:val="18"/>
        </w:rPr>
      </w:pPr>
      <w:r w:rsidRPr="003046B7">
        <w:rPr>
          <w:sz w:val="18"/>
          <w:szCs w:val="18"/>
        </w:rPr>
        <w:t>Vorname, Name</w:t>
      </w:r>
      <w:r w:rsidR="00511452">
        <w:rPr>
          <w:sz w:val="18"/>
          <w:szCs w:val="18"/>
        </w:rPr>
        <w:t>, genaue Adresse (Praxis/Abteilung)</w:t>
      </w:r>
      <w:r w:rsidRPr="003046B7">
        <w:rPr>
          <w:sz w:val="18"/>
          <w:szCs w:val="18"/>
        </w:rPr>
        <w:t xml:space="preserve"> und Unterschrift des Arztes</w:t>
      </w:r>
      <w:r w:rsidR="00E863F2" w:rsidRPr="003046B7">
        <w:rPr>
          <w:sz w:val="18"/>
          <w:szCs w:val="18"/>
        </w:rPr>
        <w:t xml:space="preserve"> </w:t>
      </w:r>
      <w:r w:rsidRPr="003046B7">
        <w:rPr>
          <w:sz w:val="18"/>
          <w:szCs w:val="18"/>
        </w:rPr>
        <w:t>/</w:t>
      </w:r>
      <w:r w:rsidR="00E863F2" w:rsidRPr="003046B7">
        <w:rPr>
          <w:sz w:val="18"/>
          <w:szCs w:val="18"/>
        </w:rPr>
        <w:t xml:space="preserve"> </w:t>
      </w:r>
      <w:r w:rsidRPr="003046B7">
        <w:rPr>
          <w:sz w:val="18"/>
          <w:szCs w:val="18"/>
        </w:rPr>
        <w:t>der Ärztin (</w:t>
      </w:r>
      <w:r w:rsidR="00FD0909" w:rsidRPr="003046B7">
        <w:rPr>
          <w:sz w:val="18"/>
          <w:szCs w:val="18"/>
        </w:rPr>
        <w:t>elektronisches Visum</w:t>
      </w:r>
      <w:r w:rsidR="00BD00C5" w:rsidRPr="003046B7">
        <w:rPr>
          <w:sz w:val="18"/>
          <w:szCs w:val="18"/>
        </w:rPr>
        <w:t xml:space="preserve"> </w:t>
      </w:r>
      <w:r w:rsidR="005D12B7" w:rsidRPr="003046B7">
        <w:rPr>
          <w:sz w:val="18"/>
          <w:szCs w:val="18"/>
        </w:rPr>
        <w:t>genügt</w:t>
      </w:r>
      <w:r w:rsidR="00EC7EA7" w:rsidRPr="003046B7">
        <w:rPr>
          <w:sz w:val="18"/>
          <w:szCs w:val="18"/>
        </w:rPr>
        <w:t>)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BD00C5" w:rsidRPr="00277ACA" w14:paraId="5F84E9DD" w14:textId="77777777" w:rsidTr="00BD00C5">
        <w:trPr>
          <w:cantSplit/>
          <w:trHeight w:val="1021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489D8F07" w14:textId="75B6F45F" w:rsidR="00BD00C5" w:rsidRPr="00277ACA" w:rsidRDefault="00335CF1" w:rsidP="00402470">
            <w:pPr>
              <w:ind w:left="57" w:right="851"/>
            </w:pPr>
            <w:r>
              <w:rPr>
                <w:sz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{praxis_arzt_adresse}"/>
                  </w:textInput>
                </w:ffData>
              </w:fldChar>
            </w:r>
            <w:r>
              <w:rPr>
                <w:sz w:val="18"/>
              </w:rPr>
              <w:instrText xml:space="preserve"> FORMTEXT </w:instrText>
            </w:r>
            <w:r>
              <w:rPr>
                <w:sz w:val="18"/>
              </w:rPr>
            </w:r>
            <w:r>
              <w:rPr>
                <w:sz w:val="18"/>
              </w:rPr>
              <w:fldChar w:fldCharType="separate"/>
            </w:r>
            <w:r>
              <w:rPr>
                <w:noProof/>
                <w:sz w:val="18"/>
              </w:rPr>
              <w:t>{praxis_arzt_adresse}</w:t>
            </w:r>
            <w:r>
              <w:rPr>
                <w:sz w:val="18"/>
              </w:rPr>
              <w:fldChar w:fldCharType="end"/>
            </w:r>
          </w:p>
        </w:tc>
      </w:tr>
    </w:tbl>
    <w:p w14:paraId="090CB9D3" w14:textId="77777777" w:rsidR="00BD00C5" w:rsidRPr="00277ACA" w:rsidRDefault="00BD00C5" w:rsidP="00402470">
      <w:pPr>
        <w:spacing w:line="47" w:lineRule="exact"/>
        <w:ind w:right="851"/>
        <w:rPr>
          <w:b/>
          <w:color w:val="FF0000"/>
        </w:rPr>
      </w:pPr>
    </w:p>
    <w:p w14:paraId="484194C4" w14:textId="77777777" w:rsidR="00402470" w:rsidRPr="00277ACA" w:rsidRDefault="00402470" w:rsidP="00402470">
      <w:pPr>
        <w:spacing w:line="47" w:lineRule="exact"/>
        <w:ind w:right="851"/>
        <w:rPr>
          <w:b/>
          <w:bCs/>
          <w:color w:val="FF0000"/>
        </w:rPr>
      </w:pPr>
    </w:p>
    <w:p w14:paraId="16F4F720" w14:textId="77777777" w:rsidR="00AA230A" w:rsidRDefault="00AA230A">
      <w:pPr>
        <w:spacing w:line="240" w:lineRule="auto"/>
        <w:rPr>
          <w:rFonts w:cs="Arial"/>
        </w:rPr>
      </w:pPr>
      <w:r>
        <w:rPr>
          <w:rFonts w:cs="Arial"/>
        </w:rPr>
        <w:br w:type="page"/>
      </w:r>
    </w:p>
    <w:p w14:paraId="4EB94AE2" w14:textId="77777777" w:rsidR="00EC7EA7" w:rsidRPr="003046B7" w:rsidRDefault="00EC7EA7" w:rsidP="00EC7EA7">
      <w:pPr>
        <w:spacing w:line="240" w:lineRule="auto"/>
        <w:ind w:right="851"/>
        <w:rPr>
          <w:sz w:val="18"/>
          <w:szCs w:val="18"/>
        </w:rPr>
      </w:pPr>
      <w:r w:rsidRPr="003046B7">
        <w:rPr>
          <w:rFonts w:cs="Arial"/>
          <w:sz w:val="18"/>
          <w:szCs w:val="18"/>
        </w:rPr>
        <w:lastRenderedPageBreak/>
        <w:t>Beilagen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165"/>
      </w:tblGrid>
      <w:tr w:rsidR="00FC3A87" w:rsidRPr="00277ACA" w14:paraId="3E2B04CC" w14:textId="77777777" w:rsidTr="00DC4968">
        <w:trPr>
          <w:cantSplit/>
          <w:trHeight w:val="1021"/>
        </w:trPr>
        <w:tc>
          <w:tcPr>
            <w:tcW w:w="8165" w:type="dxa"/>
            <w:tcBorders>
              <w:left w:val="single" w:sz="12" w:space="0" w:color="auto"/>
              <w:bottom w:val="single" w:sz="2" w:space="0" w:color="auto"/>
            </w:tcBorders>
            <w:vAlign w:val="center"/>
          </w:tcPr>
          <w:p w14:paraId="357AAC26" w14:textId="77777777" w:rsidR="00FC3A87" w:rsidRPr="00277ACA" w:rsidRDefault="00C90F93" w:rsidP="00402470">
            <w:pPr>
              <w:ind w:left="57" w:right="851"/>
            </w:pPr>
            <w:r w:rsidRPr="00D5288A">
              <w:rPr>
                <w:sz w:val="18"/>
              </w:rPr>
              <w:fldChar w:fldCharType="begin">
                <w:ffData>
                  <w:name w:val="Text250"/>
                  <w:enabled/>
                  <w:calcOnExit w:val="0"/>
                  <w:textInput/>
                </w:ffData>
              </w:fldChar>
            </w:r>
            <w:r w:rsidRPr="00D5288A">
              <w:rPr>
                <w:sz w:val="18"/>
              </w:rPr>
              <w:instrText xml:space="preserve"> FORMTEXT </w:instrText>
            </w:r>
            <w:r w:rsidRPr="00D5288A">
              <w:rPr>
                <w:sz w:val="18"/>
              </w:rPr>
            </w:r>
            <w:r w:rsidRPr="00D5288A">
              <w:rPr>
                <w:sz w:val="18"/>
              </w:rPr>
              <w:fldChar w:fldCharType="separate"/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noProof/>
                <w:sz w:val="18"/>
              </w:rPr>
              <w:t> </w:t>
            </w:r>
            <w:r w:rsidRPr="00D5288A">
              <w:rPr>
                <w:sz w:val="18"/>
              </w:rPr>
              <w:fldChar w:fldCharType="end"/>
            </w:r>
          </w:p>
        </w:tc>
      </w:tr>
    </w:tbl>
    <w:p w14:paraId="1363DB88" w14:textId="77777777" w:rsidR="00FC3A87" w:rsidRPr="00277ACA" w:rsidRDefault="00FC3A87" w:rsidP="00402470">
      <w:pPr>
        <w:spacing w:line="47" w:lineRule="exact"/>
        <w:ind w:right="851"/>
        <w:rPr>
          <w:b/>
          <w:color w:val="FF0000"/>
        </w:rPr>
      </w:pPr>
    </w:p>
    <w:p w14:paraId="78E9A694" w14:textId="77777777" w:rsidR="006B712B" w:rsidRPr="00277ACA" w:rsidRDefault="006B712B" w:rsidP="00402470">
      <w:pPr>
        <w:pStyle w:val="03textnormal"/>
        <w:ind w:right="851"/>
        <w:rPr>
          <w:sz w:val="17"/>
          <w:szCs w:val="17"/>
        </w:rPr>
      </w:pPr>
      <w:r>
        <w:rPr>
          <w:sz w:val="17"/>
          <w:szCs w:val="17"/>
        </w:rPr>
        <w:br w:type="page"/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794"/>
        <w:gridCol w:w="4309"/>
      </w:tblGrid>
      <w:tr w:rsidR="006B712B" w:rsidRPr="00473627" w14:paraId="63E1517D" w14:textId="77777777" w:rsidTr="007B1943">
        <w:trPr>
          <w:cantSplit/>
          <w:trHeight w:hRule="exact" w:val="1814"/>
        </w:trPr>
        <w:tc>
          <w:tcPr>
            <w:tcW w:w="4309" w:type="dxa"/>
            <w:shd w:val="clear" w:color="auto" w:fill="auto"/>
          </w:tcPr>
          <w:p w14:paraId="36A8621E" w14:textId="77777777" w:rsidR="006B712B" w:rsidRPr="008D729F" w:rsidRDefault="006B712B" w:rsidP="006B712B">
            <w:pPr>
              <w:pStyle w:val="haupttitelseite1"/>
              <w:rPr>
                <w:b w:val="0"/>
              </w:rPr>
            </w:pPr>
          </w:p>
        </w:tc>
        <w:tc>
          <w:tcPr>
            <w:tcW w:w="794" w:type="dxa"/>
            <w:shd w:val="clear" w:color="auto" w:fill="auto"/>
          </w:tcPr>
          <w:p w14:paraId="74C8F761" w14:textId="77777777" w:rsidR="006B712B" w:rsidRPr="00473627" w:rsidRDefault="006B712B" w:rsidP="007B1943">
            <w:pPr>
              <w:pStyle w:val="haupttitelzeile1seite1"/>
            </w:pPr>
          </w:p>
        </w:tc>
        <w:tc>
          <w:tcPr>
            <w:tcW w:w="4309" w:type="dxa"/>
            <w:shd w:val="clear" w:color="auto" w:fill="auto"/>
          </w:tcPr>
          <w:p w14:paraId="5CC74650" w14:textId="77777777" w:rsidR="006B712B" w:rsidRPr="00473627" w:rsidRDefault="006B712B" w:rsidP="007B1943">
            <w:pPr>
              <w:pStyle w:val="logoplatzieren"/>
            </w:pPr>
          </w:p>
        </w:tc>
      </w:tr>
    </w:tbl>
    <w:p w14:paraId="56000DDD" w14:textId="77777777" w:rsidR="006B712B" w:rsidRDefault="006B712B" w:rsidP="006B712B">
      <w:pPr>
        <w:pStyle w:val="abstandvorempfaenger"/>
      </w:pPr>
    </w:p>
    <w:tbl>
      <w:tblPr>
        <w:tblW w:w="90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12"/>
        <w:gridCol w:w="1900"/>
        <w:gridCol w:w="3203"/>
      </w:tblGrid>
      <w:tr w:rsidR="006B712B" w14:paraId="1390C589" w14:textId="77777777" w:rsidTr="00157E10">
        <w:trPr>
          <w:cantSplit/>
          <w:trHeight w:hRule="exact" w:val="1684"/>
        </w:trPr>
        <w:tc>
          <w:tcPr>
            <w:tcW w:w="3912" w:type="dxa"/>
            <w:shd w:val="clear" w:color="auto" w:fill="auto"/>
          </w:tcPr>
          <w:p w14:paraId="5B20AEE0" w14:textId="77777777" w:rsidR="006B712B" w:rsidRDefault="006B712B" w:rsidP="007B1943">
            <w:pPr>
              <w:pStyle w:val="betreffseite1"/>
            </w:pPr>
          </w:p>
        </w:tc>
        <w:tc>
          <w:tcPr>
            <w:tcW w:w="1900" w:type="dxa"/>
            <w:shd w:val="clear" w:color="auto" w:fill="auto"/>
          </w:tcPr>
          <w:p w14:paraId="0FE1AE2E" w14:textId="77777777" w:rsidR="006B712B" w:rsidRDefault="006B712B" w:rsidP="007B1943">
            <w:pPr>
              <w:pStyle w:val="betreffseite1"/>
            </w:pPr>
          </w:p>
        </w:tc>
        <w:tc>
          <w:tcPr>
            <w:tcW w:w="3203" w:type="dxa"/>
            <w:shd w:val="clear" w:color="auto" w:fill="auto"/>
          </w:tcPr>
          <w:p w14:paraId="3828E2C7" w14:textId="48553F6C" w:rsidR="006B712B" w:rsidRPr="00AA425B" w:rsidRDefault="00157E10" w:rsidP="00157E10">
            <w:pPr>
              <w:pStyle w:val="betreffseite1"/>
              <w:rPr>
                <w:b w:val="0"/>
              </w:rPr>
            </w:pPr>
            <w:bookmarkStart w:id="3" w:name="IVStelle"/>
            <w:r>
              <w:rPr>
                <w:b w:val="0"/>
                <w:lang w:val="en-US"/>
              </w:rPr>
              <w:t>{</w:t>
            </w:r>
            <w:r w:rsidRPr="00157E10">
              <w:rPr>
                <w:lang w:val="en-CH"/>
              </w:rPr>
              <w:t>ahviv</w:t>
            </w:r>
            <w:r>
              <w:rPr>
                <w:b w:val="0"/>
                <w:lang w:val="en-US"/>
              </w:rPr>
              <w:t>}</w:t>
            </w:r>
            <w:r>
              <w:rPr>
                <w:b w:val="0"/>
                <w:lang w:val="en-US"/>
              </w:rPr>
              <w:br/>
            </w:r>
            <w:bookmarkEnd w:id="3"/>
          </w:p>
        </w:tc>
      </w:tr>
    </w:tbl>
    <w:p w14:paraId="33F6D90F" w14:textId="77777777" w:rsidR="006B712B" w:rsidRDefault="006B712B" w:rsidP="006B712B">
      <w:pPr>
        <w:pStyle w:val="abstandvorabsender"/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09"/>
        <w:gridCol w:w="794"/>
        <w:gridCol w:w="4309"/>
      </w:tblGrid>
      <w:tr w:rsidR="006B712B" w14:paraId="55CE433B" w14:textId="77777777" w:rsidTr="007B1943">
        <w:trPr>
          <w:cantSplit/>
          <w:trHeight w:hRule="exact" w:val="2608"/>
        </w:trPr>
        <w:tc>
          <w:tcPr>
            <w:tcW w:w="4309" w:type="dxa"/>
            <w:shd w:val="clear" w:color="auto" w:fill="auto"/>
          </w:tcPr>
          <w:p w14:paraId="1FF1E872" w14:textId="77777777" w:rsidR="006B712B" w:rsidRDefault="006B712B" w:rsidP="007B1943">
            <w:pPr>
              <w:pStyle w:val="absenderseite1"/>
            </w:pPr>
          </w:p>
        </w:tc>
        <w:tc>
          <w:tcPr>
            <w:tcW w:w="794" w:type="dxa"/>
            <w:shd w:val="clear" w:color="auto" w:fill="auto"/>
          </w:tcPr>
          <w:p w14:paraId="1E6F28A5" w14:textId="77777777" w:rsidR="006B712B" w:rsidRDefault="006B712B" w:rsidP="007B1943">
            <w:pPr>
              <w:pStyle w:val="absenderseite1"/>
            </w:pPr>
          </w:p>
        </w:tc>
        <w:tc>
          <w:tcPr>
            <w:tcW w:w="4309" w:type="dxa"/>
            <w:shd w:val="clear" w:color="auto" w:fill="auto"/>
          </w:tcPr>
          <w:p w14:paraId="29770381" w14:textId="77777777" w:rsidR="006B712B" w:rsidRDefault="006B712B" w:rsidP="007B1943">
            <w:pPr>
              <w:pStyle w:val="absenderseite1"/>
            </w:pPr>
          </w:p>
        </w:tc>
      </w:tr>
    </w:tbl>
    <w:p w14:paraId="64F60054" w14:textId="77777777" w:rsidR="00FC3A87" w:rsidRPr="00277ACA" w:rsidRDefault="00FC3A87" w:rsidP="00402470">
      <w:pPr>
        <w:pStyle w:val="03textnormal"/>
        <w:ind w:right="851"/>
        <w:rPr>
          <w:sz w:val="17"/>
          <w:szCs w:val="17"/>
        </w:rPr>
      </w:pPr>
    </w:p>
    <w:sectPr w:rsidR="00FC3A87" w:rsidRPr="00277ACA" w:rsidSect="00086CC6">
      <w:footerReference w:type="even" r:id="rId9"/>
      <w:footerReference w:type="default" r:id="rId10"/>
      <w:footerReference w:type="first" r:id="rId11"/>
      <w:type w:val="continuous"/>
      <w:pgSz w:w="11906" w:h="16838" w:code="9"/>
      <w:pgMar w:top="1457" w:right="1274" w:bottom="1134" w:left="1701" w:header="431" w:footer="52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3EDF8D" w14:textId="77777777" w:rsidR="00F466D5" w:rsidRDefault="00F466D5">
      <w:r>
        <w:separator/>
      </w:r>
    </w:p>
  </w:endnote>
  <w:endnote w:type="continuationSeparator" w:id="0">
    <w:p w14:paraId="3DA8FAF4" w14:textId="77777777" w:rsidR="00F466D5" w:rsidRDefault="00F466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VARotis">
    <w:altName w:val="Courier New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VAZurichLogo">
    <w:panose1 w:val="020B0604020202020204"/>
    <w:charset w:val="4D"/>
    <w:family w:val="auto"/>
    <w:pitch w:val="variable"/>
    <w:sig w:usb0="80000027" w:usb1="00000040" w:usb2="00000000" w:usb3="00000000" w:csb0="0000011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F0C17C" w14:textId="77777777" w:rsidR="00EC5236" w:rsidRPr="005418FB" w:rsidRDefault="00EC5236" w:rsidP="00EC5236">
    <w:pPr>
      <w:pStyle w:val="Footer"/>
      <w:rPr>
        <w:rFonts w:ascii="Arial" w:hAnsi="Arial" w:cs="Arial"/>
        <w:b w:val="0"/>
        <w:sz w:val="16"/>
        <w:szCs w:val="16"/>
        <w:lang w:val="de-DE"/>
      </w:rPr>
    </w:pPr>
    <w:r w:rsidRPr="005418FB">
      <w:rPr>
        <w:rFonts w:ascii="Arial" w:hAnsi="Arial" w:cs="Arial"/>
        <w:b w:val="0"/>
        <w:sz w:val="16"/>
        <w:szCs w:val="16"/>
        <w:lang w:val="de-DE"/>
      </w:rPr>
      <w:t xml:space="preserve">Seite 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begin"/>
    </w:r>
    <w:r w:rsidRPr="005418FB">
      <w:rPr>
        <w:rFonts w:ascii="Arial" w:hAnsi="Arial" w:cs="Arial"/>
        <w:b w:val="0"/>
        <w:sz w:val="16"/>
        <w:szCs w:val="16"/>
        <w:lang w:val="de-DE"/>
      </w:rPr>
      <w:instrText xml:space="preserve"> PAGE </w:instrTex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separate"/>
    </w:r>
    <w:r w:rsidR="00361698">
      <w:rPr>
        <w:rFonts w:ascii="Arial" w:hAnsi="Arial" w:cs="Arial"/>
        <w:b w:val="0"/>
        <w:noProof/>
        <w:sz w:val="16"/>
        <w:szCs w:val="16"/>
        <w:lang w:val="de-DE"/>
      </w:rPr>
      <w:t>2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end"/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Pr="005418FB">
      <w:rPr>
        <w:rFonts w:ascii="Arial" w:hAnsi="Arial" w:cs="Arial"/>
        <w:b w:val="0"/>
        <w:sz w:val="16"/>
        <w:szCs w:val="16"/>
      </w:rPr>
      <w:t>von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="00084819">
      <w:rPr>
        <w:rFonts w:ascii="Arial" w:hAnsi="Arial" w:cs="Arial"/>
        <w:b w:val="0"/>
        <w:sz w:val="16"/>
        <w:szCs w:val="16"/>
        <w:lang w:val="de-DE"/>
      </w:rPr>
      <w:t>7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, Invalidenversicherung, Arztbericht BM/RE, 002.099, D, </w:t>
    </w:r>
    <w:r w:rsidR="00917B92">
      <w:rPr>
        <w:rFonts w:ascii="Arial" w:hAnsi="Arial" w:cs="Arial"/>
        <w:b w:val="0"/>
        <w:sz w:val="16"/>
        <w:szCs w:val="16"/>
        <w:lang w:val="de-DE"/>
      </w:rPr>
      <w:t>10/2023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1ECD61" w14:textId="77777777" w:rsidR="00EC5236" w:rsidRPr="005418FB" w:rsidRDefault="00EC5236" w:rsidP="00EC5236">
    <w:pPr>
      <w:pStyle w:val="Footer"/>
      <w:rPr>
        <w:rFonts w:ascii="Arial" w:hAnsi="Arial" w:cs="Arial"/>
        <w:b w:val="0"/>
        <w:sz w:val="16"/>
        <w:szCs w:val="16"/>
        <w:lang w:val="de-DE"/>
      </w:rPr>
    </w:pPr>
    <w:r w:rsidRPr="005418FB">
      <w:rPr>
        <w:rFonts w:ascii="Arial" w:hAnsi="Arial" w:cs="Arial"/>
        <w:b w:val="0"/>
        <w:sz w:val="16"/>
        <w:szCs w:val="16"/>
        <w:lang w:val="de-DE"/>
      </w:rPr>
      <w:t xml:space="preserve">Seite 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begin"/>
    </w:r>
    <w:r w:rsidRPr="005418FB">
      <w:rPr>
        <w:rFonts w:ascii="Arial" w:hAnsi="Arial" w:cs="Arial"/>
        <w:b w:val="0"/>
        <w:sz w:val="16"/>
        <w:szCs w:val="16"/>
        <w:lang w:val="de-DE"/>
      </w:rPr>
      <w:instrText xml:space="preserve"> PAGE </w:instrTex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separate"/>
    </w:r>
    <w:r w:rsidR="00361698">
      <w:rPr>
        <w:rFonts w:ascii="Arial" w:hAnsi="Arial" w:cs="Arial"/>
        <w:b w:val="0"/>
        <w:noProof/>
        <w:sz w:val="16"/>
        <w:szCs w:val="16"/>
        <w:lang w:val="de-DE"/>
      </w:rPr>
      <w:t>1</w:t>
    </w:r>
    <w:r w:rsidRPr="005418FB">
      <w:rPr>
        <w:rFonts w:ascii="Arial" w:hAnsi="Arial" w:cs="Arial"/>
        <w:b w:val="0"/>
        <w:sz w:val="16"/>
        <w:szCs w:val="16"/>
        <w:lang w:val="de-DE"/>
      </w:rPr>
      <w:fldChar w:fldCharType="end"/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Pr="005418FB">
      <w:rPr>
        <w:rFonts w:ascii="Arial" w:hAnsi="Arial" w:cs="Arial"/>
        <w:b w:val="0"/>
        <w:sz w:val="16"/>
        <w:szCs w:val="16"/>
      </w:rPr>
      <w:t>von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 </w:t>
    </w:r>
    <w:r w:rsidR="00084819">
      <w:rPr>
        <w:rFonts w:ascii="Arial" w:hAnsi="Arial" w:cs="Arial"/>
        <w:b w:val="0"/>
        <w:sz w:val="16"/>
        <w:szCs w:val="16"/>
        <w:lang w:val="de-DE"/>
      </w:rPr>
      <w:t>7</w:t>
    </w:r>
    <w:r w:rsidRPr="005418FB">
      <w:rPr>
        <w:rFonts w:ascii="Arial" w:hAnsi="Arial" w:cs="Arial"/>
        <w:b w:val="0"/>
        <w:sz w:val="16"/>
        <w:szCs w:val="16"/>
        <w:lang w:val="de-DE"/>
      </w:rPr>
      <w:t xml:space="preserve">, Invalidenversicherung, Arztbericht BM/RE, 002.099, D, </w:t>
    </w:r>
    <w:r w:rsidR="00917B92">
      <w:rPr>
        <w:rFonts w:ascii="Arial" w:hAnsi="Arial" w:cs="Arial"/>
        <w:b w:val="0"/>
        <w:sz w:val="16"/>
        <w:szCs w:val="16"/>
        <w:lang w:val="de-DE"/>
      </w:rPr>
      <w:t>10/2023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9C1B32" w14:textId="77777777" w:rsidR="00781AD9" w:rsidRPr="00354976" w:rsidRDefault="00781AD9" w:rsidP="00354976">
    <w:pPr>
      <w:pStyle w:val="00fusszeilefortsetzung"/>
    </w:pPr>
    <w:r>
      <w:fldChar w:fldCharType="begin"/>
    </w:r>
    <w:r>
      <w:instrText xml:space="preserve"> IF </w:instrTex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instrText>1</w:instrText>
    </w:r>
    <w:r>
      <w:fldChar w:fldCharType="end"/>
    </w:r>
    <w:r>
      <w:instrText>&lt;&gt;</w:instrText>
    </w:r>
    <w:fldSimple w:instr=" NUMPAGES ">
      <w:r w:rsidR="000234C6">
        <w:rPr>
          <w:noProof/>
        </w:rPr>
        <w:instrText>3</w:instrText>
      </w:r>
    </w:fldSimple>
    <w:r>
      <w:instrText xml:space="preserve"> "Bitte wenden" \* MERGEFORMAT </w:instrText>
    </w:r>
    <w:r>
      <w:fldChar w:fldCharType="separate"/>
    </w:r>
    <w:r w:rsidR="000234C6">
      <w:rPr>
        <w:noProof/>
      </w:rPr>
      <w:t>Bitte wenden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2DA167" w14:textId="77777777" w:rsidR="00F466D5" w:rsidRDefault="00F466D5">
      <w:r>
        <w:separator/>
      </w:r>
    </w:p>
  </w:footnote>
  <w:footnote w:type="continuationSeparator" w:id="0">
    <w:p w14:paraId="2125C0AD" w14:textId="77777777" w:rsidR="00F466D5" w:rsidRDefault="00F466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44E04"/>
    <w:multiLevelType w:val="hybridMultilevel"/>
    <w:tmpl w:val="64466964"/>
    <w:lvl w:ilvl="0" w:tplc="8CB472D4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ACC"/>
    <w:multiLevelType w:val="multilevel"/>
    <w:tmpl w:val="AA805E96"/>
    <w:lvl w:ilvl="0">
      <w:start w:val="1"/>
      <w:numFmt w:val="bullet"/>
      <w:lvlText w:val="–"/>
      <w:lvlJc w:val="left"/>
      <w:pPr>
        <w:tabs>
          <w:tab w:val="num" w:pos="567"/>
        </w:tabs>
        <w:ind w:left="567" w:hanging="283"/>
      </w:pPr>
      <w:rPr>
        <w:rFonts w:ascii="SVARotis" w:hAnsi="SVARoti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77190"/>
    <w:multiLevelType w:val="hybridMultilevel"/>
    <w:tmpl w:val="6EE6CD0E"/>
    <w:lvl w:ilvl="0" w:tplc="FD9E64E8">
      <w:start w:val="1"/>
      <w:numFmt w:val="decimal"/>
      <w:pStyle w:val="02untertitelnummeriert"/>
      <w:lvlText w:val="%1"/>
      <w:lvlJc w:val="left"/>
      <w:pPr>
        <w:tabs>
          <w:tab w:val="num" w:pos="0"/>
        </w:tabs>
        <w:ind w:left="0" w:hanging="284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BD42EB7"/>
    <w:multiLevelType w:val="hybridMultilevel"/>
    <w:tmpl w:val="6366D0CC"/>
    <w:lvl w:ilvl="0" w:tplc="99409DF6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68265A"/>
    <w:multiLevelType w:val="multilevel"/>
    <w:tmpl w:val="1AC2C50A"/>
    <w:lvl w:ilvl="0">
      <w:start w:val="1"/>
      <w:numFmt w:val="decimal"/>
      <w:pStyle w:val="05untertitelnre1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05untertitelnre2"/>
      <w:lvlText w:val="%1.%2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2">
      <w:start w:val="1"/>
      <w:numFmt w:val="decimal"/>
      <w:pStyle w:val="05untertitelnre3"/>
      <w:lvlText w:val="%1.%2.%3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3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4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5">
      <w:start w:val="1"/>
      <w:numFmt w:val="none"/>
      <w:lvlText w:val="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7">
      <w:start w:val="1"/>
      <w:numFmt w:val="none"/>
      <w:lvlText w:val="%8"/>
      <w:lvlJc w:val="left"/>
      <w:pPr>
        <w:tabs>
          <w:tab w:val="num" w:pos="851"/>
        </w:tabs>
        <w:ind w:left="851" w:hanging="567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num" w:pos="851"/>
        </w:tabs>
        <w:ind w:left="851" w:hanging="567"/>
      </w:pPr>
      <w:rPr>
        <w:rFonts w:hint="default"/>
      </w:rPr>
    </w:lvl>
  </w:abstractNum>
  <w:abstractNum w:abstractNumId="5" w15:restartNumberingAfterBreak="0">
    <w:nsid w:val="42BF5D8C"/>
    <w:multiLevelType w:val="hybridMultilevel"/>
    <w:tmpl w:val="33302F96"/>
    <w:lvl w:ilvl="0" w:tplc="3BAEFEF4">
      <w:start w:val="1"/>
      <w:numFmt w:val="bullet"/>
      <w:pStyle w:val="03auflistung"/>
      <w:lvlText w:val="–"/>
      <w:lvlJc w:val="left"/>
      <w:pPr>
        <w:tabs>
          <w:tab w:val="num" w:pos="284"/>
        </w:tabs>
        <w:ind w:left="284" w:hanging="284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D0330E"/>
    <w:multiLevelType w:val="hybridMultilevel"/>
    <w:tmpl w:val="B0089E9A"/>
    <w:lvl w:ilvl="0" w:tplc="FD16F56A">
      <w:start w:val="1"/>
      <w:numFmt w:val="bullet"/>
      <w:pStyle w:val="02untertitelblickfang"/>
      <w:lvlText w:val="P"/>
      <w:lvlJc w:val="left"/>
      <w:pPr>
        <w:tabs>
          <w:tab w:val="num" w:pos="0"/>
        </w:tabs>
        <w:ind w:left="0" w:hanging="284"/>
      </w:pPr>
      <w:rPr>
        <w:rFonts w:ascii="SVAZurichLogo" w:hAnsi="SVAZurichLogo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35943"/>
    <w:multiLevelType w:val="multilevel"/>
    <w:tmpl w:val="9EBE5C00"/>
    <w:lvl w:ilvl="0">
      <w:start w:val="1"/>
      <w:numFmt w:val="bullet"/>
      <w:lvlText w:val="•"/>
      <w:lvlJc w:val="left"/>
      <w:pPr>
        <w:tabs>
          <w:tab w:val="num" w:pos="0"/>
        </w:tabs>
        <w:ind w:left="0" w:hanging="454"/>
      </w:pPr>
      <w:rPr>
        <w:rFonts w:ascii="Arial" w:hAnsi="Arial" w:hint="default"/>
        <w:b/>
        <w:i w:val="0"/>
        <w:color w:val="FF0000"/>
        <w:position w:val="-12"/>
        <w:sz w:val="60"/>
        <w:szCs w:val="6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F264B4"/>
    <w:multiLevelType w:val="hybridMultilevel"/>
    <w:tmpl w:val="46DCB3FE"/>
    <w:lvl w:ilvl="0" w:tplc="6178BE4A">
      <w:start w:val="1"/>
      <w:numFmt w:val="bullet"/>
      <w:pStyle w:val="liste"/>
      <w:lvlText w:val="–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sz w:val="17"/>
        <w:szCs w:val="17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72B3D"/>
    <w:multiLevelType w:val="hybridMultilevel"/>
    <w:tmpl w:val="D6CE2512"/>
    <w:lvl w:ilvl="0" w:tplc="AE92952E">
      <w:start w:val="1"/>
      <w:numFmt w:val="bullet"/>
      <w:pStyle w:val="titelrotmitabstand"/>
      <w:lvlText w:val="&gt;"/>
      <w:lvlJc w:val="left"/>
      <w:pPr>
        <w:tabs>
          <w:tab w:val="num" w:pos="454"/>
        </w:tabs>
        <w:ind w:left="454" w:hanging="454"/>
      </w:pPr>
      <w:rPr>
        <w:rFonts w:ascii="Arial" w:hAnsi="Arial" w:hint="default"/>
        <w:b/>
        <w:i w:val="0"/>
        <w:color w:val="FF0000"/>
        <w:position w:val="-3"/>
        <w:sz w:val="28"/>
        <w:szCs w:val="28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237699"/>
    <w:multiLevelType w:val="hybridMultilevel"/>
    <w:tmpl w:val="54D63076"/>
    <w:lvl w:ilvl="0" w:tplc="FC34087C">
      <w:start w:val="1"/>
      <w:numFmt w:val="bullet"/>
      <w:pStyle w:val="03auflistung2"/>
      <w:lvlText w:val="–"/>
      <w:lvlJc w:val="left"/>
      <w:pPr>
        <w:tabs>
          <w:tab w:val="num" w:pos="567"/>
        </w:tabs>
        <w:ind w:left="567" w:hanging="283"/>
      </w:pPr>
      <w:rPr>
        <w:rFonts w:ascii="SVARotis" w:hAnsi="SVARotis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1115DA"/>
    <w:multiLevelType w:val="multilevel"/>
    <w:tmpl w:val="F96C44E4"/>
    <w:lvl w:ilvl="0">
      <w:start w:val="1"/>
      <w:numFmt w:val="bullet"/>
      <w:lvlText w:val="–"/>
      <w:lvlJc w:val="left"/>
      <w:pPr>
        <w:tabs>
          <w:tab w:val="num" w:pos="284"/>
        </w:tabs>
        <w:ind w:left="284" w:hanging="284"/>
      </w:pPr>
      <w:rPr>
        <w:rFonts w:ascii="SVARotis" w:hAnsi="SVARoti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818035558">
    <w:abstractNumId w:val="0"/>
  </w:num>
  <w:num w:numId="2" w16cid:durableId="799880162">
    <w:abstractNumId w:val="11"/>
  </w:num>
  <w:num w:numId="3" w16cid:durableId="1563640956">
    <w:abstractNumId w:val="3"/>
  </w:num>
  <w:num w:numId="4" w16cid:durableId="2111075555">
    <w:abstractNumId w:val="1"/>
  </w:num>
  <w:num w:numId="5" w16cid:durableId="26176342">
    <w:abstractNumId w:val="2"/>
  </w:num>
  <w:num w:numId="6" w16cid:durableId="814108126">
    <w:abstractNumId w:val="5"/>
  </w:num>
  <w:num w:numId="7" w16cid:durableId="1068461243">
    <w:abstractNumId w:val="10"/>
  </w:num>
  <w:num w:numId="8" w16cid:durableId="1989363526">
    <w:abstractNumId w:val="6"/>
  </w:num>
  <w:num w:numId="9" w16cid:durableId="995957315">
    <w:abstractNumId w:val="4"/>
  </w:num>
  <w:num w:numId="10" w16cid:durableId="1635595760">
    <w:abstractNumId w:val="2"/>
  </w:num>
  <w:num w:numId="11" w16cid:durableId="1206336841">
    <w:abstractNumId w:val="2"/>
  </w:num>
  <w:num w:numId="12" w16cid:durableId="1902592170">
    <w:abstractNumId w:val="2"/>
  </w:num>
  <w:num w:numId="13" w16cid:durableId="781266483">
    <w:abstractNumId w:val="2"/>
  </w:num>
  <w:num w:numId="14" w16cid:durableId="889733806">
    <w:abstractNumId w:val="2"/>
  </w:num>
  <w:num w:numId="15" w16cid:durableId="1186141110">
    <w:abstractNumId w:val="9"/>
  </w:num>
  <w:num w:numId="16" w16cid:durableId="1255825328">
    <w:abstractNumId w:val="9"/>
  </w:num>
  <w:num w:numId="17" w16cid:durableId="1320497960">
    <w:abstractNumId w:val="9"/>
  </w:num>
  <w:num w:numId="18" w16cid:durableId="944728827">
    <w:abstractNumId w:val="9"/>
  </w:num>
  <w:num w:numId="19" w16cid:durableId="1641421450">
    <w:abstractNumId w:val="9"/>
  </w:num>
  <w:num w:numId="20" w16cid:durableId="604581442">
    <w:abstractNumId w:val="8"/>
  </w:num>
  <w:num w:numId="21" w16cid:durableId="3923113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08"/>
  <w:hyphenationZone w:val="425"/>
  <w:evenAndOddHeaders/>
  <w:drawingGridHorizontalSpacing w:val="6"/>
  <w:drawingGridVerticalSpacing w:val="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4C6"/>
    <w:rsid w:val="00000947"/>
    <w:rsid w:val="00021CB2"/>
    <w:rsid w:val="000234C6"/>
    <w:rsid w:val="00023D4C"/>
    <w:rsid w:val="000315C8"/>
    <w:rsid w:val="00044984"/>
    <w:rsid w:val="00060CCC"/>
    <w:rsid w:val="000625FA"/>
    <w:rsid w:val="00075B16"/>
    <w:rsid w:val="00084819"/>
    <w:rsid w:val="00086CC6"/>
    <w:rsid w:val="000931AC"/>
    <w:rsid w:val="000C6467"/>
    <w:rsid w:val="000C64E5"/>
    <w:rsid w:val="000D5773"/>
    <w:rsid w:val="000E5791"/>
    <w:rsid w:val="000F1007"/>
    <w:rsid w:val="001058FF"/>
    <w:rsid w:val="00115449"/>
    <w:rsid w:val="00126BFE"/>
    <w:rsid w:val="00127209"/>
    <w:rsid w:val="00133BAA"/>
    <w:rsid w:val="0013475E"/>
    <w:rsid w:val="00136124"/>
    <w:rsid w:val="00150EE2"/>
    <w:rsid w:val="00156B22"/>
    <w:rsid w:val="00156CDD"/>
    <w:rsid w:val="00157E10"/>
    <w:rsid w:val="001646DE"/>
    <w:rsid w:val="00166826"/>
    <w:rsid w:val="00175933"/>
    <w:rsid w:val="001818BE"/>
    <w:rsid w:val="001869CF"/>
    <w:rsid w:val="001906D4"/>
    <w:rsid w:val="00190E1B"/>
    <w:rsid w:val="001932CD"/>
    <w:rsid w:val="001A473A"/>
    <w:rsid w:val="001A58C4"/>
    <w:rsid w:val="001B4168"/>
    <w:rsid w:val="001B4337"/>
    <w:rsid w:val="001C0942"/>
    <w:rsid w:val="001C0BB1"/>
    <w:rsid w:val="001E04C3"/>
    <w:rsid w:val="001E2D8C"/>
    <w:rsid w:val="001E6EA2"/>
    <w:rsid w:val="00204656"/>
    <w:rsid w:val="00215512"/>
    <w:rsid w:val="00221CF8"/>
    <w:rsid w:val="00234495"/>
    <w:rsid w:val="00235A1F"/>
    <w:rsid w:val="00245690"/>
    <w:rsid w:val="00256C34"/>
    <w:rsid w:val="00257EF0"/>
    <w:rsid w:val="002665F2"/>
    <w:rsid w:val="0026763A"/>
    <w:rsid w:val="002718C5"/>
    <w:rsid w:val="00277ACA"/>
    <w:rsid w:val="002810A1"/>
    <w:rsid w:val="00283308"/>
    <w:rsid w:val="002838F3"/>
    <w:rsid w:val="00284C91"/>
    <w:rsid w:val="00295699"/>
    <w:rsid w:val="002A5F3B"/>
    <w:rsid w:val="002A61C4"/>
    <w:rsid w:val="002B45E4"/>
    <w:rsid w:val="002D3EE9"/>
    <w:rsid w:val="002E49D9"/>
    <w:rsid w:val="002E78E4"/>
    <w:rsid w:val="003046B7"/>
    <w:rsid w:val="0030499A"/>
    <w:rsid w:val="00305119"/>
    <w:rsid w:val="00305604"/>
    <w:rsid w:val="00311922"/>
    <w:rsid w:val="00335CF1"/>
    <w:rsid w:val="0035240D"/>
    <w:rsid w:val="003530A1"/>
    <w:rsid w:val="00354976"/>
    <w:rsid w:val="00356363"/>
    <w:rsid w:val="00360829"/>
    <w:rsid w:val="00361698"/>
    <w:rsid w:val="00386697"/>
    <w:rsid w:val="00392747"/>
    <w:rsid w:val="003A1516"/>
    <w:rsid w:val="003B6B2E"/>
    <w:rsid w:val="003C054C"/>
    <w:rsid w:val="003D4CD6"/>
    <w:rsid w:val="003D53F1"/>
    <w:rsid w:val="003E2434"/>
    <w:rsid w:val="003F52D7"/>
    <w:rsid w:val="004008E4"/>
    <w:rsid w:val="00402470"/>
    <w:rsid w:val="00403EB8"/>
    <w:rsid w:val="00407DA2"/>
    <w:rsid w:val="00410738"/>
    <w:rsid w:val="00411D3A"/>
    <w:rsid w:val="00414723"/>
    <w:rsid w:val="004263ED"/>
    <w:rsid w:val="004322B0"/>
    <w:rsid w:val="00444C66"/>
    <w:rsid w:val="00446957"/>
    <w:rsid w:val="004709DC"/>
    <w:rsid w:val="004776BD"/>
    <w:rsid w:val="00490969"/>
    <w:rsid w:val="004B37AE"/>
    <w:rsid w:val="004C136F"/>
    <w:rsid w:val="004C268C"/>
    <w:rsid w:val="004C4A34"/>
    <w:rsid w:val="004E0F63"/>
    <w:rsid w:val="004E390C"/>
    <w:rsid w:val="004E5898"/>
    <w:rsid w:val="004F07D4"/>
    <w:rsid w:val="004F18DD"/>
    <w:rsid w:val="004F47D7"/>
    <w:rsid w:val="004F6A2E"/>
    <w:rsid w:val="005064EE"/>
    <w:rsid w:val="00511452"/>
    <w:rsid w:val="005128BF"/>
    <w:rsid w:val="00514F24"/>
    <w:rsid w:val="00516771"/>
    <w:rsid w:val="005260FB"/>
    <w:rsid w:val="00530DAC"/>
    <w:rsid w:val="0053262F"/>
    <w:rsid w:val="005418FB"/>
    <w:rsid w:val="0054709B"/>
    <w:rsid w:val="00547523"/>
    <w:rsid w:val="00565483"/>
    <w:rsid w:val="005675AD"/>
    <w:rsid w:val="00567C68"/>
    <w:rsid w:val="00571CE3"/>
    <w:rsid w:val="0057463C"/>
    <w:rsid w:val="00576323"/>
    <w:rsid w:val="00585309"/>
    <w:rsid w:val="00591037"/>
    <w:rsid w:val="00597818"/>
    <w:rsid w:val="005A55AE"/>
    <w:rsid w:val="005A7C4C"/>
    <w:rsid w:val="005B201C"/>
    <w:rsid w:val="005B7BB8"/>
    <w:rsid w:val="005C6706"/>
    <w:rsid w:val="005D12B7"/>
    <w:rsid w:val="005D4E56"/>
    <w:rsid w:val="005D6316"/>
    <w:rsid w:val="005E3F99"/>
    <w:rsid w:val="005F0281"/>
    <w:rsid w:val="006009F5"/>
    <w:rsid w:val="006013D6"/>
    <w:rsid w:val="006025E4"/>
    <w:rsid w:val="006027B8"/>
    <w:rsid w:val="00603271"/>
    <w:rsid w:val="00605ACE"/>
    <w:rsid w:val="00607612"/>
    <w:rsid w:val="00612DE6"/>
    <w:rsid w:val="00635304"/>
    <w:rsid w:val="00643358"/>
    <w:rsid w:val="0064435B"/>
    <w:rsid w:val="00660C00"/>
    <w:rsid w:val="00661619"/>
    <w:rsid w:val="00674CA7"/>
    <w:rsid w:val="006A23EC"/>
    <w:rsid w:val="006B712B"/>
    <w:rsid w:val="006D6F74"/>
    <w:rsid w:val="006E7554"/>
    <w:rsid w:val="006F148A"/>
    <w:rsid w:val="006F2A05"/>
    <w:rsid w:val="007012CF"/>
    <w:rsid w:val="0070442F"/>
    <w:rsid w:val="00713F0D"/>
    <w:rsid w:val="00720DBF"/>
    <w:rsid w:val="00727D80"/>
    <w:rsid w:val="007415C6"/>
    <w:rsid w:val="00773BC8"/>
    <w:rsid w:val="00781AD9"/>
    <w:rsid w:val="00794C26"/>
    <w:rsid w:val="007A6F84"/>
    <w:rsid w:val="007B1943"/>
    <w:rsid w:val="007B79D7"/>
    <w:rsid w:val="007C6FBD"/>
    <w:rsid w:val="007F4A5C"/>
    <w:rsid w:val="008030D7"/>
    <w:rsid w:val="0080435A"/>
    <w:rsid w:val="00805499"/>
    <w:rsid w:val="00805E58"/>
    <w:rsid w:val="00812300"/>
    <w:rsid w:val="00814EE7"/>
    <w:rsid w:val="00826F2F"/>
    <w:rsid w:val="00830FB1"/>
    <w:rsid w:val="0084178C"/>
    <w:rsid w:val="00847F7A"/>
    <w:rsid w:val="00863CCE"/>
    <w:rsid w:val="008649BE"/>
    <w:rsid w:val="00872203"/>
    <w:rsid w:val="0088276F"/>
    <w:rsid w:val="008846BA"/>
    <w:rsid w:val="00885D44"/>
    <w:rsid w:val="008876FF"/>
    <w:rsid w:val="00896244"/>
    <w:rsid w:val="008A35C9"/>
    <w:rsid w:val="008A3CB4"/>
    <w:rsid w:val="008B3E70"/>
    <w:rsid w:val="008B588A"/>
    <w:rsid w:val="008C5B76"/>
    <w:rsid w:val="008D4066"/>
    <w:rsid w:val="008D729F"/>
    <w:rsid w:val="008D7F7C"/>
    <w:rsid w:val="008E49E7"/>
    <w:rsid w:val="008E656C"/>
    <w:rsid w:val="008F20DA"/>
    <w:rsid w:val="008F7230"/>
    <w:rsid w:val="00907B64"/>
    <w:rsid w:val="00913035"/>
    <w:rsid w:val="00917B92"/>
    <w:rsid w:val="00924B4E"/>
    <w:rsid w:val="009252DB"/>
    <w:rsid w:val="00931F05"/>
    <w:rsid w:val="00941D09"/>
    <w:rsid w:val="009472EB"/>
    <w:rsid w:val="009532EA"/>
    <w:rsid w:val="00955363"/>
    <w:rsid w:val="00956D93"/>
    <w:rsid w:val="009627D3"/>
    <w:rsid w:val="00966EE5"/>
    <w:rsid w:val="00971040"/>
    <w:rsid w:val="00971256"/>
    <w:rsid w:val="00973A0F"/>
    <w:rsid w:val="009757C2"/>
    <w:rsid w:val="00980519"/>
    <w:rsid w:val="0098301F"/>
    <w:rsid w:val="009927AD"/>
    <w:rsid w:val="009A2B13"/>
    <w:rsid w:val="009B00E9"/>
    <w:rsid w:val="009B0197"/>
    <w:rsid w:val="009B7BCA"/>
    <w:rsid w:val="009D561D"/>
    <w:rsid w:val="009F5276"/>
    <w:rsid w:val="00A2014C"/>
    <w:rsid w:val="00A326EF"/>
    <w:rsid w:val="00A33717"/>
    <w:rsid w:val="00A44EB6"/>
    <w:rsid w:val="00A52019"/>
    <w:rsid w:val="00A54E67"/>
    <w:rsid w:val="00A57DE5"/>
    <w:rsid w:val="00A74A93"/>
    <w:rsid w:val="00A80BC9"/>
    <w:rsid w:val="00A82F04"/>
    <w:rsid w:val="00A91D68"/>
    <w:rsid w:val="00A96743"/>
    <w:rsid w:val="00AA2065"/>
    <w:rsid w:val="00AA230A"/>
    <w:rsid w:val="00AA425B"/>
    <w:rsid w:val="00AC215F"/>
    <w:rsid w:val="00AC2216"/>
    <w:rsid w:val="00AC792C"/>
    <w:rsid w:val="00AD3F0F"/>
    <w:rsid w:val="00AD6982"/>
    <w:rsid w:val="00AD78CF"/>
    <w:rsid w:val="00AF2E88"/>
    <w:rsid w:val="00AF58EE"/>
    <w:rsid w:val="00AF68C9"/>
    <w:rsid w:val="00B10483"/>
    <w:rsid w:val="00B12C1A"/>
    <w:rsid w:val="00B22B87"/>
    <w:rsid w:val="00B50811"/>
    <w:rsid w:val="00B5204B"/>
    <w:rsid w:val="00B55880"/>
    <w:rsid w:val="00B6320F"/>
    <w:rsid w:val="00B7231B"/>
    <w:rsid w:val="00B73154"/>
    <w:rsid w:val="00B95F3A"/>
    <w:rsid w:val="00BC0AC5"/>
    <w:rsid w:val="00BC4F48"/>
    <w:rsid w:val="00BD00C5"/>
    <w:rsid w:val="00BD178B"/>
    <w:rsid w:val="00BD74C0"/>
    <w:rsid w:val="00BE7FE2"/>
    <w:rsid w:val="00BF07D9"/>
    <w:rsid w:val="00BF0B61"/>
    <w:rsid w:val="00BF1B74"/>
    <w:rsid w:val="00C07243"/>
    <w:rsid w:val="00C20B3C"/>
    <w:rsid w:val="00C2570B"/>
    <w:rsid w:val="00C26145"/>
    <w:rsid w:val="00C2712F"/>
    <w:rsid w:val="00C35FFD"/>
    <w:rsid w:val="00C361E7"/>
    <w:rsid w:val="00C44DE8"/>
    <w:rsid w:val="00C4568D"/>
    <w:rsid w:val="00C5205D"/>
    <w:rsid w:val="00C6468A"/>
    <w:rsid w:val="00C65294"/>
    <w:rsid w:val="00C74921"/>
    <w:rsid w:val="00C82869"/>
    <w:rsid w:val="00C90F93"/>
    <w:rsid w:val="00CA7D51"/>
    <w:rsid w:val="00CC0BFC"/>
    <w:rsid w:val="00CC4B77"/>
    <w:rsid w:val="00CC6B31"/>
    <w:rsid w:val="00CC74AE"/>
    <w:rsid w:val="00CD4F74"/>
    <w:rsid w:val="00CE35EB"/>
    <w:rsid w:val="00CF3019"/>
    <w:rsid w:val="00CF5B21"/>
    <w:rsid w:val="00CF6C10"/>
    <w:rsid w:val="00D01A11"/>
    <w:rsid w:val="00D06259"/>
    <w:rsid w:val="00D23DA5"/>
    <w:rsid w:val="00D31B9F"/>
    <w:rsid w:val="00D32A2F"/>
    <w:rsid w:val="00D5288A"/>
    <w:rsid w:val="00D72C3C"/>
    <w:rsid w:val="00D7490F"/>
    <w:rsid w:val="00DA0EDA"/>
    <w:rsid w:val="00DA54E6"/>
    <w:rsid w:val="00DB7D1A"/>
    <w:rsid w:val="00DC043F"/>
    <w:rsid w:val="00DC4968"/>
    <w:rsid w:val="00DE3341"/>
    <w:rsid w:val="00E01888"/>
    <w:rsid w:val="00E10147"/>
    <w:rsid w:val="00E141E8"/>
    <w:rsid w:val="00E1674E"/>
    <w:rsid w:val="00E20A62"/>
    <w:rsid w:val="00E35C3E"/>
    <w:rsid w:val="00E36590"/>
    <w:rsid w:val="00E37B35"/>
    <w:rsid w:val="00E46849"/>
    <w:rsid w:val="00E47ECC"/>
    <w:rsid w:val="00E6018F"/>
    <w:rsid w:val="00E65AE6"/>
    <w:rsid w:val="00E726ED"/>
    <w:rsid w:val="00E81625"/>
    <w:rsid w:val="00E856C9"/>
    <w:rsid w:val="00E863F2"/>
    <w:rsid w:val="00E95801"/>
    <w:rsid w:val="00EB20E8"/>
    <w:rsid w:val="00EB35D6"/>
    <w:rsid w:val="00EC5236"/>
    <w:rsid w:val="00EC7EA7"/>
    <w:rsid w:val="00ED7829"/>
    <w:rsid w:val="00EE2713"/>
    <w:rsid w:val="00EE5259"/>
    <w:rsid w:val="00EE7446"/>
    <w:rsid w:val="00F15677"/>
    <w:rsid w:val="00F17BC1"/>
    <w:rsid w:val="00F24A3B"/>
    <w:rsid w:val="00F24D19"/>
    <w:rsid w:val="00F27703"/>
    <w:rsid w:val="00F466D5"/>
    <w:rsid w:val="00F52A43"/>
    <w:rsid w:val="00F551B3"/>
    <w:rsid w:val="00F55BF1"/>
    <w:rsid w:val="00F720B1"/>
    <w:rsid w:val="00F80173"/>
    <w:rsid w:val="00F818F2"/>
    <w:rsid w:val="00F8362F"/>
    <w:rsid w:val="00F869CD"/>
    <w:rsid w:val="00F9430E"/>
    <w:rsid w:val="00F967F1"/>
    <w:rsid w:val="00FA1FED"/>
    <w:rsid w:val="00FA2816"/>
    <w:rsid w:val="00FB28FD"/>
    <w:rsid w:val="00FB3553"/>
    <w:rsid w:val="00FB6C11"/>
    <w:rsid w:val="00FC3A87"/>
    <w:rsid w:val="00FD0909"/>
    <w:rsid w:val="00FD1814"/>
    <w:rsid w:val="00FD26A5"/>
    <w:rsid w:val="00FD301A"/>
    <w:rsid w:val="00FD36C9"/>
    <w:rsid w:val="00FE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2827243"/>
  <w15:docId w15:val="{00C100B1-C821-1D45-91CC-CAA9D960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315C8"/>
    <w:pPr>
      <w:spacing w:line="210" w:lineRule="exact"/>
    </w:pPr>
    <w:rPr>
      <w:rFonts w:ascii="Arial" w:hAnsi="Arial"/>
      <w:sz w:val="17"/>
      <w:szCs w:val="17"/>
    </w:rPr>
  </w:style>
  <w:style w:type="paragraph" w:styleId="Heading1">
    <w:name w:val="heading 1"/>
    <w:basedOn w:val="Normal"/>
    <w:next w:val="Normal"/>
    <w:qFormat/>
    <w:rsid w:val="00A82F04"/>
    <w:pPr>
      <w:tabs>
        <w:tab w:val="left" w:pos="11170"/>
      </w:tabs>
      <w:spacing w:line="360" w:lineRule="exact"/>
      <w:outlineLvl w:val="0"/>
    </w:pPr>
    <w:rPr>
      <w:rFonts w:ascii="SVARotis" w:hAnsi="SVARotis"/>
      <w:b/>
      <w:sz w:val="30"/>
      <w:szCs w:val="24"/>
    </w:rPr>
  </w:style>
  <w:style w:type="paragraph" w:styleId="Heading2">
    <w:name w:val="heading 2"/>
    <w:basedOn w:val="02untertitel"/>
    <w:next w:val="Normal"/>
    <w:qFormat/>
    <w:rsid w:val="00AC2216"/>
    <w:pPr>
      <w:outlineLvl w:val="1"/>
    </w:pPr>
  </w:style>
  <w:style w:type="paragraph" w:styleId="Heading3">
    <w:name w:val="heading 3"/>
    <w:basedOn w:val="Heading2"/>
    <w:next w:val="Normal"/>
    <w:qFormat/>
    <w:rsid w:val="00AC2216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untertitel">
    <w:name w:val="02_untertitel"/>
    <w:basedOn w:val="03textnormal"/>
    <w:next w:val="03textnormal"/>
    <w:rsid w:val="006F148A"/>
    <w:rPr>
      <w:b/>
    </w:rPr>
  </w:style>
  <w:style w:type="paragraph" w:customStyle="1" w:styleId="03textnormal">
    <w:name w:val="03_text_normal"/>
    <w:basedOn w:val="Normal"/>
    <w:rsid w:val="006F148A"/>
    <w:pPr>
      <w:tabs>
        <w:tab w:val="left" w:pos="284"/>
        <w:tab w:val="left" w:pos="567"/>
        <w:tab w:val="left" w:pos="11170"/>
      </w:tabs>
      <w:spacing w:line="280" w:lineRule="exact"/>
    </w:pPr>
    <w:rPr>
      <w:rFonts w:ascii="SVARotis" w:hAnsi="SVARotis"/>
      <w:sz w:val="22"/>
      <w:szCs w:val="24"/>
    </w:rPr>
  </w:style>
  <w:style w:type="paragraph" w:customStyle="1" w:styleId="00kopfzeile">
    <w:name w:val="00_kopfzeile"/>
    <w:basedOn w:val="Normal"/>
    <w:rsid w:val="00A52019"/>
    <w:pPr>
      <w:spacing w:line="220" w:lineRule="exact"/>
      <w:ind w:right="2552"/>
    </w:pPr>
    <w:rPr>
      <w:rFonts w:ascii="SVARotis" w:hAnsi="SVARotis"/>
      <w:i/>
      <w:sz w:val="19"/>
      <w:szCs w:val="24"/>
    </w:rPr>
  </w:style>
  <w:style w:type="paragraph" w:customStyle="1" w:styleId="00pagina">
    <w:name w:val="00_pagina"/>
    <w:basedOn w:val="00kopfzeile"/>
    <w:rsid w:val="005A55AE"/>
    <w:pPr>
      <w:ind w:right="0"/>
    </w:pPr>
    <w:rPr>
      <w:i w:val="0"/>
    </w:rPr>
  </w:style>
  <w:style w:type="paragraph" w:customStyle="1" w:styleId="00fusszeilefortsetzung">
    <w:name w:val="00_fusszeile_fortsetzung"/>
    <w:basedOn w:val="00kopfzeile"/>
    <w:rsid w:val="00D01A11"/>
    <w:pPr>
      <w:spacing w:line="280" w:lineRule="exact"/>
      <w:ind w:left="6237" w:right="0"/>
    </w:pPr>
    <w:rPr>
      <w:sz w:val="22"/>
    </w:rPr>
  </w:style>
  <w:style w:type="paragraph" w:customStyle="1" w:styleId="01formularkopf">
    <w:name w:val="01_formularkopf"/>
    <w:basedOn w:val="03textnormal"/>
    <w:rsid w:val="00A52019"/>
    <w:pPr>
      <w:tabs>
        <w:tab w:val="clear" w:pos="284"/>
        <w:tab w:val="clear" w:pos="11170"/>
      </w:tabs>
      <w:spacing w:line="360" w:lineRule="exact"/>
    </w:pPr>
    <w:rPr>
      <w:sz w:val="30"/>
    </w:rPr>
  </w:style>
  <w:style w:type="paragraph" w:customStyle="1" w:styleId="01formularkopffett">
    <w:name w:val="01_formularkopf_fett"/>
    <w:basedOn w:val="01formularkopf"/>
    <w:next w:val="01formularkopf"/>
    <w:rsid w:val="006A23EC"/>
    <w:rPr>
      <w:b/>
    </w:rPr>
  </w:style>
  <w:style w:type="paragraph" w:customStyle="1" w:styleId="00kopfbereich">
    <w:name w:val="00_kopf_bereich"/>
    <w:basedOn w:val="00fusszeile"/>
    <w:rsid w:val="00A52019"/>
    <w:pPr>
      <w:tabs>
        <w:tab w:val="clear" w:pos="1559"/>
      </w:tabs>
    </w:pPr>
  </w:style>
  <w:style w:type="paragraph" w:customStyle="1" w:styleId="00fusszeile">
    <w:name w:val="00_fusszeile"/>
    <w:basedOn w:val="00kopfzeile"/>
    <w:rsid w:val="005A55AE"/>
    <w:pPr>
      <w:tabs>
        <w:tab w:val="left" w:pos="1559"/>
      </w:tabs>
      <w:ind w:right="0"/>
    </w:pPr>
    <w:rPr>
      <w:b/>
      <w:i w:val="0"/>
    </w:rPr>
  </w:style>
  <w:style w:type="paragraph" w:customStyle="1" w:styleId="00kleintext">
    <w:name w:val="00_kleintext"/>
    <w:basedOn w:val="03textnormal"/>
    <w:rsid w:val="006F148A"/>
    <w:pPr>
      <w:tabs>
        <w:tab w:val="clear" w:pos="284"/>
        <w:tab w:val="clear" w:pos="567"/>
        <w:tab w:val="clear" w:pos="11170"/>
      </w:tabs>
    </w:pPr>
    <w:rPr>
      <w:sz w:val="12"/>
    </w:rPr>
  </w:style>
  <w:style w:type="paragraph" w:styleId="Header">
    <w:name w:val="header"/>
    <w:basedOn w:val="00kopfzeile"/>
    <w:link w:val="HeaderChar"/>
    <w:uiPriority w:val="99"/>
    <w:rsid w:val="00F55BF1"/>
  </w:style>
  <w:style w:type="paragraph" w:styleId="Footer">
    <w:name w:val="footer"/>
    <w:basedOn w:val="00fusszeile"/>
    <w:link w:val="FooterChar"/>
    <w:rsid w:val="005A55AE"/>
  </w:style>
  <w:style w:type="character" w:customStyle="1" w:styleId="123logofonttext">
    <w:name w:val="123_logofont_text"/>
    <w:rsid w:val="00805E58"/>
    <w:rPr>
      <w:rFonts w:ascii="SVAZurichLogo" w:hAnsi="SVAZurichLogo"/>
    </w:rPr>
  </w:style>
  <w:style w:type="paragraph" w:customStyle="1" w:styleId="123kopflogo">
    <w:name w:val="123_kopf_logo"/>
    <w:basedOn w:val="Normal"/>
    <w:rsid w:val="00805E58"/>
    <w:pPr>
      <w:tabs>
        <w:tab w:val="left" w:pos="284"/>
        <w:tab w:val="left" w:pos="567"/>
        <w:tab w:val="left" w:pos="11170"/>
      </w:tabs>
      <w:suppressAutoHyphens/>
      <w:spacing w:line="480" w:lineRule="exact"/>
    </w:pPr>
    <w:rPr>
      <w:rFonts w:ascii="SVAZurichLogo" w:hAnsi="SVAZurichLogo"/>
      <w:sz w:val="48"/>
      <w:szCs w:val="24"/>
    </w:rPr>
  </w:style>
  <w:style w:type="table" w:styleId="TableGrid">
    <w:name w:val="Table Grid"/>
    <w:basedOn w:val="TableNormal"/>
    <w:rsid w:val="00311922"/>
    <w:pPr>
      <w:tabs>
        <w:tab w:val="left" w:pos="284"/>
        <w:tab w:val="left" w:pos="567"/>
        <w:tab w:val="left" w:pos="6237"/>
      </w:tabs>
      <w:spacing w:line="280" w:lineRule="exact"/>
    </w:pPr>
    <w:rPr>
      <w:rFonts w:ascii="SVARotis" w:hAnsi="SVARotis"/>
      <w:sz w:val="22"/>
    </w:rPr>
    <w:tblPr>
      <w:tblCellMar>
        <w:left w:w="0" w:type="dxa"/>
        <w:right w:w="0" w:type="dxa"/>
      </w:tblCellMar>
    </w:tblPr>
  </w:style>
  <w:style w:type="paragraph" w:customStyle="1" w:styleId="00abstandvortextbeginn">
    <w:name w:val="00_abstand_vor_textbeginn"/>
    <w:basedOn w:val="03textnormal"/>
    <w:rsid w:val="00B12C1A"/>
    <w:pPr>
      <w:spacing w:line="268" w:lineRule="exact"/>
    </w:pPr>
  </w:style>
  <w:style w:type="paragraph" w:customStyle="1" w:styleId="02untertitelnummeriert">
    <w:name w:val="02_untertitel_nummeriert"/>
    <w:basedOn w:val="02untertitel"/>
    <w:next w:val="03textnormal"/>
    <w:rsid w:val="006F148A"/>
    <w:pPr>
      <w:numPr>
        <w:numId w:val="5"/>
      </w:numPr>
    </w:pPr>
  </w:style>
  <w:style w:type="paragraph" w:customStyle="1" w:styleId="03auflistung">
    <w:name w:val="03_auflistung"/>
    <w:basedOn w:val="03textnormal"/>
    <w:rsid w:val="00872203"/>
    <w:pPr>
      <w:numPr>
        <w:numId w:val="6"/>
      </w:numPr>
      <w:tabs>
        <w:tab w:val="clear" w:pos="567"/>
      </w:tabs>
    </w:pPr>
  </w:style>
  <w:style w:type="paragraph" w:customStyle="1" w:styleId="03auflistung2">
    <w:name w:val="03_auflistung2"/>
    <w:basedOn w:val="03auflistung"/>
    <w:rsid w:val="00872203"/>
    <w:pPr>
      <w:numPr>
        <w:numId w:val="7"/>
      </w:numPr>
    </w:pPr>
  </w:style>
  <w:style w:type="paragraph" w:customStyle="1" w:styleId="04bildladen">
    <w:name w:val="04_bild_laden"/>
    <w:basedOn w:val="03textnormal"/>
    <w:rsid w:val="00B5204B"/>
    <w:pPr>
      <w:spacing w:line="240" w:lineRule="auto"/>
    </w:pPr>
  </w:style>
  <w:style w:type="paragraph" w:customStyle="1" w:styleId="03textklein">
    <w:name w:val="03_text_klein"/>
    <w:basedOn w:val="03textnormal"/>
    <w:rsid w:val="0070442F"/>
    <w:rPr>
      <w:sz w:val="19"/>
    </w:rPr>
  </w:style>
  <w:style w:type="paragraph" w:customStyle="1" w:styleId="02untertitelblickfang">
    <w:name w:val="02_untertitel_blickfang"/>
    <w:basedOn w:val="Normal"/>
    <w:next w:val="03textnormal"/>
    <w:rsid w:val="00021CB2"/>
    <w:pPr>
      <w:numPr>
        <w:numId w:val="8"/>
      </w:numPr>
      <w:tabs>
        <w:tab w:val="left" w:pos="0"/>
        <w:tab w:val="left" w:pos="6237"/>
      </w:tabs>
      <w:spacing w:line="280" w:lineRule="exact"/>
    </w:pPr>
    <w:rPr>
      <w:rFonts w:ascii="SVARotis" w:hAnsi="SVARotis"/>
      <w:sz w:val="22"/>
      <w:szCs w:val="24"/>
    </w:rPr>
  </w:style>
  <w:style w:type="paragraph" w:customStyle="1" w:styleId="04punktiertelinie">
    <w:name w:val="04_punktierte_linie"/>
    <w:basedOn w:val="Normal"/>
    <w:rsid w:val="00021CB2"/>
    <w:pPr>
      <w:tabs>
        <w:tab w:val="left" w:pos="0"/>
        <w:tab w:val="right" w:leader="dot" w:pos="2835"/>
        <w:tab w:val="left" w:pos="3119"/>
        <w:tab w:val="right" w:leader="dot" w:pos="5954"/>
        <w:tab w:val="left" w:pos="6237"/>
        <w:tab w:val="right" w:leader="dot" w:pos="8222"/>
      </w:tabs>
      <w:spacing w:line="280" w:lineRule="exact"/>
      <w:ind w:left="-284"/>
    </w:pPr>
    <w:rPr>
      <w:rFonts w:ascii="SVARotis" w:hAnsi="SVARotis"/>
      <w:sz w:val="22"/>
      <w:szCs w:val="24"/>
    </w:rPr>
  </w:style>
  <w:style w:type="paragraph" w:customStyle="1" w:styleId="05untertitelnre1">
    <w:name w:val="05_untertitel_nr_e1"/>
    <w:basedOn w:val="Normal"/>
    <w:next w:val="03textnormal"/>
    <w:rsid w:val="004776BD"/>
    <w:pPr>
      <w:numPr>
        <w:numId w:val="9"/>
      </w:numPr>
      <w:tabs>
        <w:tab w:val="clear" w:pos="284"/>
        <w:tab w:val="left" w:pos="0"/>
      </w:tabs>
      <w:spacing w:line="280" w:lineRule="exact"/>
      <w:ind w:left="0"/>
    </w:pPr>
    <w:rPr>
      <w:rFonts w:ascii="SVARotis" w:hAnsi="SVARotis"/>
      <w:b/>
      <w:sz w:val="22"/>
      <w:szCs w:val="24"/>
    </w:rPr>
  </w:style>
  <w:style w:type="paragraph" w:customStyle="1" w:styleId="05untertitelnre2">
    <w:name w:val="05_untertitel_nr_e2"/>
    <w:basedOn w:val="05untertitelnre1"/>
    <w:next w:val="03textnormal"/>
    <w:rsid w:val="004776BD"/>
    <w:pPr>
      <w:numPr>
        <w:ilvl w:val="1"/>
      </w:numPr>
      <w:tabs>
        <w:tab w:val="clear" w:pos="0"/>
        <w:tab w:val="clear" w:pos="851"/>
        <w:tab w:val="left" w:pos="567"/>
      </w:tabs>
      <w:ind w:left="567"/>
    </w:pPr>
  </w:style>
  <w:style w:type="paragraph" w:customStyle="1" w:styleId="05untertitelnre3">
    <w:name w:val="05_untertitel_nr_e3"/>
    <w:basedOn w:val="05untertitelnre2"/>
    <w:next w:val="03textnormal"/>
    <w:rsid w:val="004776BD"/>
    <w:pPr>
      <w:numPr>
        <w:ilvl w:val="2"/>
      </w:numPr>
      <w:tabs>
        <w:tab w:val="clear" w:pos="851"/>
      </w:tabs>
      <w:ind w:left="567"/>
    </w:pPr>
    <w:rPr>
      <w:b w:val="0"/>
    </w:rPr>
  </w:style>
  <w:style w:type="paragraph" w:customStyle="1" w:styleId="textintabelle">
    <w:name w:val="_text_in_tabelle"/>
    <w:basedOn w:val="Normal"/>
    <w:rsid w:val="000315C8"/>
    <w:pPr>
      <w:ind w:left="57"/>
    </w:pPr>
    <w:rPr>
      <w:sz w:val="20"/>
      <w:szCs w:val="20"/>
    </w:rPr>
  </w:style>
  <w:style w:type="paragraph" w:customStyle="1" w:styleId="abstandnachtabelle">
    <w:name w:val="_abstand_nach_tabelle"/>
    <w:basedOn w:val="Normal"/>
    <w:rsid w:val="000315C8"/>
    <w:pPr>
      <w:spacing w:line="47" w:lineRule="exact"/>
    </w:pPr>
    <w:rPr>
      <w:b/>
      <w:color w:val="FF0000"/>
    </w:rPr>
  </w:style>
  <w:style w:type="paragraph" w:customStyle="1" w:styleId="lauftextChar">
    <w:name w:val="_lauftext Char"/>
    <w:basedOn w:val="Normal"/>
    <w:link w:val="lauftextCharChar"/>
    <w:rsid w:val="000315C8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</w:pPr>
  </w:style>
  <w:style w:type="character" w:customStyle="1" w:styleId="lauftextCharChar">
    <w:name w:val="_lauftext Char Char"/>
    <w:link w:val="lauftextChar"/>
    <w:rsid w:val="000315C8"/>
    <w:rPr>
      <w:rFonts w:ascii="Arial" w:hAnsi="Arial"/>
      <w:sz w:val="17"/>
      <w:szCs w:val="17"/>
      <w:lang w:eastAsia="de-DE"/>
    </w:rPr>
  </w:style>
  <w:style w:type="character" w:styleId="Hyperlink">
    <w:name w:val="Hyperlink"/>
    <w:rsid w:val="000315C8"/>
    <w:rPr>
      <w:color w:val="0000FF"/>
      <w:u w:val="single"/>
    </w:rPr>
  </w:style>
  <w:style w:type="character" w:customStyle="1" w:styleId="FooterChar">
    <w:name w:val="Footer Char"/>
    <w:link w:val="Footer"/>
    <w:uiPriority w:val="99"/>
    <w:rsid w:val="00060CCC"/>
    <w:rPr>
      <w:rFonts w:ascii="SVARotis" w:hAnsi="SVARotis"/>
      <w:b/>
      <w:sz w:val="19"/>
      <w:szCs w:val="24"/>
      <w:lang w:eastAsia="de-DE"/>
    </w:rPr>
  </w:style>
  <w:style w:type="character" w:customStyle="1" w:styleId="HeaderChar">
    <w:name w:val="Header Char"/>
    <w:link w:val="Header"/>
    <w:uiPriority w:val="99"/>
    <w:rsid w:val="00060CCC"/>
    <w:rPr>
      <w:rFonts w:ascii="SVARotis" w:hAnsi="SVARotis"/>
      <w:i/>
      <w:sz w:val="19"/>
      <w:szCs w:val="24"/>
      <w:lang w:eastAsia="de-DE"/>
    </w:rPr>
  </w:style>
  <w:style w:type="paragraph" w:styleId="BalloonText">
    <w:name w:val="Balloon Text"/>
    <w:basedOn w:val="Normal"/>
    <w:link w:val="BalloonTextChar"/>
    <w:rsid w:val="00BF0B6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F0B61"/>
    <w:rPr>
      <w:rFonts w:ascii="Tahoma" w:hAnsi="Tahoma" w:cs="Tahoma"/>
      <w:sz w:val="16"/>
      <w:szCs w:val="16"/>
      <w:lang w:eastAsia="de-DE"/>
    </w:rPr>
  </w:style>
  <w:style w:type="paragraph" w:customStyle="1" w:styleId="lauftext">
    <w:name w:val="_lauftext"/>
    <w:basedOn w:val="Normal"/>
    <w:rsid w:val="00F720B1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</w:pPr>
  </w:style>
  <w:style w:type="paragraph" w:styleId="TOC1">
    <w:name w:val="toc 1"/>
    <w:basedOn w:val="Normal"/>
    <w:next w:val="Normal"/>
    <w:autoRedefine/>
    <w:rsid w:val="00F720B1"/>
    <w:pPr>
      <w:widowControl w:val="0"/>
      <w:tabs>
        <w:tab w:val="left" w:pos="567"/>
        <w:tab w:val="right" w:leader="dot" w:pos="9356"/>
      </w:tabs>
      <w:spacing w:line="240" w:lineRule="auto"/>
    </w:pPr>
    <w:rPr>
      <w:b/>
      <w:sz w:val="20"/>
      <w:szCs w:val="20"/>
      <w:lang w:eastAsia="de-CH"/>
    </w:rPr>
  </w:style>
  <w:style w:type="paragraph" w:customStyle="1" w:styleId="titelrotmitabstand">
    <w:name w:val="_titel_rot_mit_abstand"/>
    <w:basedOn w:val="Normal"/>
    <w:next w:val="lauftextChar"/>
    <w:rsid w:val="00402470"/>
    <w:pPr>
      <w:numPr>
        <w:numId w:val="15"/>
      </w:num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before="210"/>
    </w:pPr>
    <w:rPr>
      <w:b/>
      <w:color w:val="FF0000"/>
      <w:sz w:val="24"/>
      <w:szCs w:val="24"/>
    </w:rPr>
  </w:style>
  <w:style w:type="character" w:styleId="CommentReference">
    <w:name w:val="annotation reference"/>
    <w:rsid w:val="000E5791"/>
    <w:rPr>
      <w:sz w:val="16"/>
      <w:szCs w:val="16"/>
    </w:rPr>
  </w:style>
  <w:style w:type="paragraph" w:styleId="CommentText">
    <w:name w:val="annotation text"/>
    <w:basedOn w:val="Normal"/>
    <w:link w:val="CommentTextChar"/>
    <w:rsid w:val="000E57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link w:val="CommentText"/>
    <w:rsid w:val="000E5791"/>
    <w:rPr>
      <w:rFonts w:ascii="Arial" w:hAnsi="Arial"/>
      <w:lang w:eastAsia="de-DE"/>
    </w:rPr>
  </w:style>
  <w:style w:type="paragraph" w:styleId="CommentSubject">
    <w:name w:val="annotation subject"/>
    <w:basedOn w:val="CommentText"/>
    <w:next w:val="CommentText"/>
    <w:link w:val="CommentSubjectChar"/>
    <w:rsid w:val="000E5791"/>
    <w:rPr>
      <w:b/>
      <w:bCs/>
    </w:rPr>
  </w:style>
  <w:style w:type="character" w:customStyle="1" w:styleId="CommentSubjectChar">
    <w:name w:val="Comment Subject Char"/>
    <w:link w:val="CommentSubject"/>
    <w:rsid w:val="000E5791"/>
    <w:rPr>
      <w:rFonts w:ascii="Arial" w:hAnsi="Arial"/>
      <w:b/>
      <w:bCs/>
      <w:lang w:eastAsia="de-DE"/>
    </w:rPr>
  </w:style>
  <w:style w:type="paragraph" w:customStyle="1" w:styleId="haupttitelseite1">
    <w:name w:val="__haupttitel_seite1"/>
    <w:basedOn w:val="Normal"/>
    <w:rsid w:val="006B712B"/>
    <w:pPr>
      <w:spacing w:line="320" w:lineRule="exact"/>
    </w:pPr>
    <w:rPr>
      <w:b/>
      <w:spacing w:val="5"/>
      <w:sz w:val="26"/>
      <w:szCs w:val="26"/>
    </w:rPr>
  </w:style>
  <w:style w:type="paragraph" w:customStyle="1" w:styleId="liste">
    <w:name w:val="_liste"/>
    <w:rsid w:val="006B712B"/>
    <w:pPr>
      <w:numPr>
        <w:numId w:val="20"/>
      </w:num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</w:pPr>
    <w:rPr>
      <w:lang w:eastAsia="de-CH"/>
    </w:rPr>
  </w:style>
  <w:style w:type="paragraph" w:customStyle="1" w:styleId="betreffseite1">
    <w:name w:val="__betreff_seite1"/>
    <w:basedOn w:val="Normal"/>
    <w:link w:val="betreffseite1Zchn"/>
    <w:rsid w:val="006B712B"/>
    <w:pPr>
      <w:tabs>
        <w:tab w:val="left" w:pos="340"/>
      </w:tabs>
      <w:spacing w:line="240" w:lineRule="exact"/>
    </w:pPr>
    <w:rPr>
      <w:b/>
      <w:bCs/>
      <w:sz w:val="20"/>
      <w:szCs w:val="20"/>
    </w:rPr>
  </w:style>
  <w:style w:type="character" w:customStyle="1" w:styleId="betreffseite1Zchn">
    <w:name w:val="__betreff_seite1 Zchn"/>
    <w:link w:val="betreffseite1"/>
    <w:rsid w:val="006B712B"/>
    <w:rPr>
      <w:rFonts w:ascii="Arial" w:hAnsi="Arial"/>
      <w:b/>
      <w:bCs/>
      <w:lang w:eastAsia="de-DE"/>
    </w:rPr>
  </w:style>
  <w:style w:type="paragraph" w:customStyle="1" w:styleId="absenderseite1">
    <w:name w:val="__absender_seite1"/>
    <w:rsid w:val="006B712B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after="110" w:line="220" w:lineRule="exact"/>
    </w:pPr>
    <w:rPr>
      <w:lang w:eastAsia="de-CH"/>
    </w:rPr>
  </w:style>
  <w:style w:type="paragraph" w:customStyle="1" w:styleId="haupttitelzeile1seite1">
    <w:name w:val="__haupttitel_zeile1_seite1"/>
    <w:basedOn w:val="haupttitelseite1"/>
    <w:next w:val="haupttitelseite1"/>
    <w:rsid w:val="006B712B"/>
    <w:pPr>
      <w:spacing w:after="26" w:line="174" w:lineRule="exact"/>
    </w:pPr>
    <w:rPr>
      <w:b w:val="0"/>
      <w:spacing w:val="6"/>
      <w:sz w:val="19"/>
      <w:szCs w:val="19"/>
    </w:rPr>
  </w:style>
  <w:style w:type="paragraph" w:customStyle="1" w:styleId="abstandvorempfaenger">
    <w:name w:val="___abstand_vor_empfaenger"/>
    <w:rsid w:val="006B712B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580" w:lineRule="exact"/>
    </w:pPr>
    <w:rPr>
      <w:lang w:eastAsia="de-CH"/>
    </w:rPr>
  </w:style>
  <w:style w:type="paragraph" w:customStyle="1" w:styleId="abstandvorabsender">
    <w:name w:val="___abstand_vor_absender"/>
    <w:rsid w:val="006B712B"/>
    <w:pPr>
      <w:tabs>
        <w:tab w:val="left" w:pos="0"/>
        <w:tab w:val="left" w:pos="340"/>
        <w:tab w:val="left" w:pos="2041"/>
        <w:tab w:val="left" w:pos="2381"/>
        <w:tab w:val="left" w:pos="4082"/>
        <w:tab w:val="left" w:pos="4423"/>
        <w:tab w:val="left" w:pos="6124"/>
        <w:tab w:val="left" w:pos="6464"/>
      </w:tabs>
      <w:spacing w:line="856" w:lineRule="exact"/>
    </w:pPr>
    <w:rPr>
      <w:lang w:eastAsia="de-CH"/>
    </w:rPr>
  </w:style>
  <w:style w:type="paragraph" w:customStyle="1" w:styleId="logoplatzieren">
    <w:name w:val="__logo_platzieren"/>
    <w:basedOn w:val="haupttitelseite1"/>
    <w:rsid w:val="006B712B"/>
    <w:pPr>
      <w:spacing w:line="240" w:lineRule="auto"/>
    </w:pPr>
    <w:rPr>
      <w:b w:val="0"/>
      <w:spacing w:val="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48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7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34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01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v-pro-medico.ch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danielmueller/Downloads/SVA%20Arztbericht%20Berufliche%20Integration%20und%20Rente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3A891-46BB-4FD9-BDA1-F9A198F2BE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SVA Arztbericht Berufliche Integration und Rente.dotm</Template>
  <TotalTime>12</TotalTime>
  <Pages>7</Pages>
  <Words>778</Words>
  <Characters>4866</Characters>
  <Application>Microsoft Office Word</Application>
  <DocSecurity>0</DocSecurity>
  <Lines>347</Lines>
  <Paragraphs>188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002.099_d_AZ_BMRE_07.2018</vt:lpstr>
      <vt:lpstr>002.099_d_AZ_BMRE_07.2018</vt:lpstr>
    </vt:vector>
  </TitlesOfParts>
  <Company>SVA Zürich</Company>
  <LinksUpToDate>false</LinksUpToDate>
  <CharactersWithSpaces>5456</CharactersWithSpaces>
  <SharedDoc>false</SharedDoc>
  <HLinks>
    <vt:vector size="6" baseType="variant">
      <vt:variant>
        <vt:i4>2031637</vt:i4>
      </vt:variant>
      <vt:variant>
        <vt:i4>15</vt:i4>
      </vt:variant>
      <vt:variant>
        <vt:i4>0</vt:i4>
      </vt:variant>
      <vt:variant>
        <vt:i4>5</vt:i4>
      </vt:variant>
      <vt:variant>
        <vt:lpwstr>http://www.iv-pro-medico.ch/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002.099_d_AZ_BMRE_07.2018</dc:title>
  <dc:subject/>
  <dc:creator>Daniel Mueller</dc:creator>
  <cp:keywords/>
  <cp:lastModifiedBy>Daniel Müller</cp:lastModifiedBy>
  <cp:revision>6</cp:revision>
  <cp:lastPrinted>2017-12-21T07:21:00Z</cp:lastPrinted>
  <dcterms:created xsi:type="dcterms:W3CDTF">2024-09-06T09:56:00Z</dcterms:created>
  <dcterms:modified xsi:type="dcterms:W3CDTF">2024-10-02T13:00:00Z</dcterms:modified>
</cp:coreProperties>
</file>